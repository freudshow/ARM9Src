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Pr="00A57375" w:rsidRDefault="001B7321" w:rsidP="00260A79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6</w:t>
      </w:r>
      <w:r>
        <w:rPr>
          <w:rFonts w:ascii="Verdana" w:hAnsi="Verdana" w:cs="宋体" w:hint="eastAsia"/>
          <w:b/>
          <w:bCs/>
          <w:kern w:val="0"/>
          <w:szCs w:val="21"/>
        </w:rPr>
        <w:t>．文件传输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数据包</w:t>
      </w:r>
      <w:r>
        <w:rPr>
          <w:rFonts w:ascii="Verdana" w:hAnsi="Verdana" w:cs="宋体"/>
          <w:b/>
          <w:bCs/>
          <w:kern w:val="0"/>
          <w:szCs w:val="21"/>
        </w:rPr>
        <w:t>(filetransfer)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260A7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260A79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260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260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Pr="00A40DBB" w:rsidRDefault="001B7321" w:rsidP="00260A7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260A79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260A7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3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260A79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260A79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3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file_data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服务器对采集进行文件传输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pack_lost:  </w:t>
      </w:r>
      <w:r>
        <w:rPr>
          <w:rFonts w:ascii="宋体" w:hAnsi="宋体" w:cs="宋体" w:hint="eastAsia"/>
          <w:color w:val="888888"/>
          <w:kern w:val="0"/>
          <w:szCs w:val="21"/>
        </w:rPr>
        <w:t>服务器查询文件传输缺包情况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pack_lost_ack: </w:t>
      </w:r>
      <w:r>
        <w:rPr>
          <w:rFonts w:ascii="宋体" w:hAnsi="宋体" w:cs="宋体" w:hint="eastAsia"/>
          <w:color w:val="888888"/>
          <w:kern w:val="0"/>
          <w:szCs w:val="21"/>
        </w:rPr>
        <w:t>采集器回应文件传输缺包的情况</w:t>
      </w:r>
    </w:p>
    <w:p w:rsidR="001B7321" w:rsidRDefault="001B7321" w:rsidP="00DC1672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6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260A7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pack_total:</w:t>
      </w:r>
      <w:r>
        <w:rPr>
          <w:rFonts w:ascii="宋体" w:hAns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文件数据包总数目</w:t>
      </w:r>
      <w:r>
        <w:rPr>
          <w:rFonts w:ascii="宋体" w:hAnsi="宋体" w:cs="宋体"/>
          <w:color w:val="888888"/>
          <w:kern w:val="0"/>
          <w:szCs w:val="21"/>
        </w:rPr>
        <w:t xml:space="preserve">,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file_data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5E5A6C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pack_sequence: </w:t>
      </w:r>
      <w:r>
        <w:rPr>
          <w:rFonts w:ascii="宋体" w:hAnsi="宋体" w:cs="宋体" w:hint="eastAsia"/>
          <w:color w:val="888888"/>
          <w:kern w:val="0"/>
          <w:szCs w:val="21"/>
        </w:rPr>
        <w:t>传输过程中该包的序号</w:t>
      </w:r>
      <w:r>
        <w:rPr>
          <w:rFonts w:ascii="宋体" w:hAnsi="宋体" w:cs="宋体"/>
          <w:color w:val="888888"/>
          <w:kern w:val="0"/>
          <w:szCs w:val="21"/>
        </w:rPr>
        <w:t xml:space="preserve">,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file_data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5E5A6C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file_type:</w:t>
      </w:r>
      <w:r>
        <w:rPr>
          <w:rFonts w:ascii="宋体" w:hAns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文件类型，下载表地址是</w:t>
      </w:r>
      <w:r>
        <w:rPr>
          <w:rFonts w:ascii="宋体" w:hAnsi="宋体" w:cs="宋体"/>
          <w:color w:val="888888"/>
          <w:kern w:val="0"/>
          <w:szCs w:val="21"/>
        </w:rPr>
        <w:t xml:space="preserve">:.meteraddress,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file_data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A2286F">
      <w:pPr>
        <w:widowControl/>
        <w:ind w:left="420"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>file_data:</w:t>
      </w:r>
      <w:r>
        <w:rPr>
          <w:rFonts w:ascii="宋体" w:hAns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文件二进制流数据</w:t>
      </w:r>
      <w:r>
        <w:rPr>
          <w:rFonts w:ascii="宋体" w:hAnsi="宋体" w:cs="宋体"/>
          <w:color w:val="888888"/>
          <w:kern w:val="0"/>
          <w:szCs w:val="21"/>
        </w:rPr>
        <w:t xml:space="preserve">,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file_data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A2286F">
      <w:pPr>
        <w:widowControl/>
        <w:ind w:left="420"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pack_lost_total: </w:t>
      </w:r>
      <w:r>
        <w:rPr>
          <w:rFonts w:ascii="宋体" w:hAnsi="宋体" w:cs="宋体" w:hint="eastAsia"/>
          <w:color w:val="888888"/>
          <w:kern w:val="0"/>
          <w:szCs w:val="21"/>
        </w:rPr>
        <w:t>文件传输缺包的总数，仅在</w:t>
      </w:r>
      <w:r>
        <w:rPr>
          <w:rFonts w:ascii="宋体" w:hAnsi="宋体" w:cs="宋体"/>
          <w:color w:val="888888"/>
          <w:kern w:val="0"/>
          <w:szCs w:val="21"/>
        </w:rPr>
        <w:t>pack_lost_ack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Pr="0070564F" w:rsidRDefault="001B7321" w:rsidP="00A2286F">
      <w:pPr>
        <w:widowControl/>
        <w:ind w:left="420"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pack_lost_index: </w:t>
      </w:r>
      <w:r>
        <w:rPr>
          <w:rFonts w:ascii="宋体" w:hAnsi="宋体" w:cs="宋体" w:hint="eastAsia"/>
          <w:color w:val="888888"/>
          <w:kern w:val="0"/>
          <w:szCs w:val="21"/>
        </w:rPr>
        <w:t>文件传输缺包的包序号</w:t>
      </w:r>
      <w:r>
        <w:rPr>
          <w:rFonts w:ascii="宋体" w:cs="宋体"/>
          <w:color w:val="888888"/>
          <w:kern w:val="0"/>
          <w:szCs w:val="21"/>
        </w:rPr>
        <w:t>,</w:t>
      </w:r>
      <w:r w:rsidRPr="008002B8">
        <w:rPr>
          <w:rFonts w:ascii="宋体" w:hAnsi="宋体" w:cs="宋体"/>
          <w:color w:val="888888"/>
          <w:kern w:val="0"/>
          <w:szCs w:val="21"/>
        </w:rPr>
        <w:t xml:space="preserve">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pack_lost_ack</w:t>
      </w:r>
      <w:r>
        <w:rPr>
          <w:rFonts w:ascii="宋体" w:hAnsi="宋体" w:cs="宋体" w:hint="eastAsia"/>
          <w:color w:val="888888"/>
          <w:kern w:val="0"/>
          <w:szCs w:val="21"/>
        </w:rPr>
        <w:t>时有效，当</w:t>
      </w:r>
      <w:r>
        <w:rPr>
          <w:rFonts w:ascii="宋体" w:hAnsi="宋体" w:cs="宋体"/>
          <w:color w:val="888888"/>
          <w:kern w:val="0"/>
          <w:szCs w:val="21"/>
        </w:rPr>
        <w:t xml:space="preserve">pack_lost_total </w:t>
      </w:r>
      <w:r>
        <w:rPr>
          <w:rFonts w:ascii="宋体" w:hAnsi="宋体" w:cs="宋体" w:hint="eastAsia"/>
          <w:color w:val="888888"/>
          <w:kern w:val="0"/>
          <w:szCs w:val="21"/>
        </w:rPr>
        <w:t>为</w:t>
      </w:r>
      <w:r>
        <w:rPr>
          <w:rFonts w:ascii="宋体" w:cs="宋体"/>
          <w:color w:val="888888"/>
          <w:kern w:val="0"/>
          <w:szCs w:val="21"/>
        </w:rPr>
        <w:t>0</w:t>
      </w:r>
      <w:r>
        <w:rPr>
          <w:rFonts w:ascii="宋体" w:hAnsi="宋体" w:cs="宋体" w:hint="eastAsia"/>
          <w:color w:val="888888"/>
          <w:kern w:val="0"/>
          <w:szCs w:val="21"/>
        </w:rPr>
        <w:t>时</w:t>
      </w:r>
      <w:r>
        <w:rPr>
          <w:rFonts w:ascii="宋体" w:hAnsi="宋体" w:cs="宋体"/>
          <w:color w:val="888888"/>
          <w:kern w:val="0"/>
          <w:szCs w:val="21"/>
        </w:rPr>
        <w:t xml:space="preserve"> </w:t>
      </w:r>
      <w:r>
        <w:rPr>
          <w:rFonts w:ascii="宋体" w:hAnsi="宋体" w:cs="宋体" w:hint="eastAsia"/>
          <w:color w:val="888888"/>
          <w:kern w:val="0"/>
          <w:szCs w:val="21"/>
        </w:rPr>
        <w:t>该项无效</w:t>
      </w:r>
    </w:p>
    <w:p w:rsidR="001B7321" w:rsidRPr="00A40DBB" w:rsidRDefault="001B7321" w:rsidP="00260A79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260A79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filetransfer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>
        <w:rPr>
          <w:rFonts w:ascii="Verdana" w:hAnsi="Verdana" w:cs="宋体"/>
          <w:b/>
          <w:bCs/>
          <w:kern w:val="0"/>
          <w:szCs w:val="21"/>
        </w:rPr>
        <w:t>file_data</w:t>
      </w:r>
      <w:r w:rsidRPr="00A40DBB">
        <w:rPr>
          <w:rFonts w:ascii="Verdana" w:hAnsi="Verdana" w:cs="宋体"/>
          <w:b/>
          <w:bCs/>
          <w:kern w:val="0"/>
          <w:szCs w:val="21"/>
        </w:rPr>
        <w:t>/</w:t>
      </w:r>
      <w:r>
        <w:rPr>
          <w:rFonts w:ascii="Verdana" w:hAnsi="Verdana" w:cs="宋体"/>
          <w:b/>
          <w:bCs/>
          <w:kern w:val="0"/>
          <w:szCs w:val="21"/>
        </w:rPr>
        <w:t>pack_lost/pack_lost_ack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"&gt;</w:t>
      </w:r>
    </w:p>
    <w:p w:rsidR="001B7321" w:rsidRDefault="001B7321" w:rsidP="008E4978">
      <w:pPr>
        <w:widowControl/>
        <w:ind w:rightChars="12" w:right="25" w:hanging="480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pack_total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100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pack_total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260A79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pack_sequence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pack_sequence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260A79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file_type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.db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file_type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AA468D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file_data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xxxxxx….xxxxx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file_data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8E4978">
      <w:pPr>
        <w:widowControl/>
        <w:ind w:rightChars="12" w:right="25" w:firstLineChars="300" w:firstLine="630"/>
        <w:jc w:val="left"/>
        <w:outlineLvl w:val="0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pack_lost_total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xx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CE0CEA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pack_lost_total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4A6AEC" w:rsidRDefault="001B7321" w:rsidP="00584B6F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pack_lost_index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xx,xx,xx…..xx,xx</w:t>
      </w:r>
      <w:r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CE0CEA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pack_lost_index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A40DBB" w:rsidRDefault="001B7321" w:rsidP="008E4978">
      <w:pPr>
        <w:widowControl/>
        <w:ind w:rightChars="12" w:right="25" w:hanging="240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C51AAF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filetransfer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260A79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</w:p>
    <w:p w:rsidR="001B7321" w:rsidRPr="00A57375" w:rsidRDefault="001B7321" w:rsidP="00E96A1A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7</w:t>
      </w:r>
      <w:r>
        <w:rPr>
          <w:rFonts w:ascii="Verdana" w:hAnsi="Verdana" w:cs="宋体" w:hint="eastAsia"/>
          <w:b/>
          <w:bCs/>
          <w:kern w:val="0"/>
          <w:szCs w:val="21"/>
        </w:rPr>
        <w:t>．查询配置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数据包</w:t>
      </w:r>
      <w:r>
        <w:rPr>
          <w:rFonts w:ascii="Verdana" w:hAnsi="Verdana" w:cs="宋体"/>
          <w:b/>
          <w:bCs/>
          <w:kern w:val="0"/>
          <w:szCs w:val="21"/>
        </w:rPr>
        <w:t>(query_config)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96A1A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0041B0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2B047C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E96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E96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Default="001B7321" w:rsidP="002818F9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building_id: AAAAAA</w:t>
      </w:r>
    </w:p>
    <w:p w:rsidR="001B7321" w:rsidRDefault="001B7321" w:rsidP="002818F9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gateway_id: AAA</w:t>
      </w:r>
    </w:p>
    <w:p w:rsidR="001B7321" w:rsidRPr="00A40DBB" w:rsidRDefault="001B7321" w:rsidP="002818F9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以上</w:t>
      </w:r>
      <w:r>
        <w:rPr>
          <w:rFonts w:ascii="宋体" w:hAnsi="宋体" w:cs="宋体"/>
          <w:color w:val="888888"/>
          <w:kern w:val="0"/>
          <w:szCs w:val="21"/>
        </w:rPr>
        <w:t>ID</w:t>
      </w:r>
      <w:r>
        <w:rPr>
          <w:rFonts w:ascii="宋体" w:hAnsi="宋体" w:cs="宋体" w:hint="eastAsia"/>
          <w:color w:val="888888"/>
          <w:kern w:val="0"/>
          <w:szCs w:val="21"/>
        </w:rPr>
        <w:t>编码为广播查询编号，可对任意采集器进行点对点的配置信息查询</w:t>
      </w:r>
    </w:p>
    <w:p w:rsidR="001B7321" w:rsidRPr="00A40DBB" w:rsidRDefault="001B7321" w:rsidP="00E96A1A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96A1A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E96A1A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2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96A1A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E96A1A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E96A1A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2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E96A1A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Query_config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服务器查询采集器额外配置信息，不需要子元素</w:t>
      </w:r>
    </w:p>
    <w:p w:rsidR="001B7321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Reply_config:  </w:t>
      </w:r>
      <w:r>
        <w:rPr>
          <w:rFonts w:ascii="宋体" w:hAnsi="宋体" w:cs="宋体" w:hint="eastAsia"/>
          <w:color w:val="888888"/>
          <w:kern w:val="0"/>
          <w:szCs w:val="21"/>
        </w:rPr>
        <w:t>采集器对服务器查询信息的应答</w:t>
      </w:r>
    </w:p>
    <w:p w:rsidR="001B7321" w:rsidRDefault="001B7321" w:rsidP="0070564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3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70564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Period</w:t>
      </w:r>
      <w:r>
        <w:rPr>
          <w:rFonts w:ascii="宋体" w:hAnsi="宋体" w:cs="宋体" w:hint="eastAsia"/>
          <w:color w:val="888888"/>
          <w:kern w:val="0"/>
          <w:szCs w:val="21"/>
        </w:rPr>
        <w:t>：数据采集周期</w:t>
      </w:r>
    </w:p>
    <w:p w:rsidR="001B7321" w:rsidRDefault="001B7321" w:rsidP="0070564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Report_mode: </w:t>
      </w:r>
      <w:r>
        <w:rPr>
          <w:rFonts w:ascii="宋体" w:hAnsi="宋体" w:cs="宋体" w:hint="eastAsia"/>
          <w:color w:val="888888"/>
          <w:kern w:val="0"/>
          <w:szCs w:val="21"/>
        </w:rPr>
        <w:t>数据上报模式</w:t>
      </w:r>
      <w:r>
        <w:rPr>
          <w:rFonts w:ascii="宋体" w:hAnsi="宋体" w:cs="宋体"/>
          <w:color w:val="888888"/>
          <w:kern w:val="0"/>
          <w:szCs w:val="21"/>
        </w:rPr>
        <w:t xml:space="preserve"> 1:</w:t>
      </w:r>
      <w:r>
        <w:rPr>
          <w:rFonts w:ascii="宋体" w:hAnsi="宋体" w:cs="宋体" w:hint="eastAsia"/>
          <w:color w:val="888888"/>
          <w:kern w:val="0"/>
          <w:szCs w:val="21"/>
        </w:rPr>
        <w:t>主动上报；</w:t>
      </w:r>
      <w:r>
        <w:rPr>
          <w:rFonts w:ascii="宋体" w:hAnsi="宋体" w:cs="宋体"/>
          <w:color w:val="888888"/>
          <w:kern w:val="0"/>
          <w:szCs w:val="21"/>
        </w:rPr>
        <w:t>0:</w:t>
      </w:r>
      <w:r>
        <w:rPr>
          <w:rFonts w:ascii="宋体" w:hAnsi="宋体" w:cs="宋体" w:hint="eastAsia"/>
          <w:color w:val="888888"/>
          <w:kern w:val="0"/>
          <w:szCs w:val="21"/>
        </w:rPr>
        <w:t>被动查询</w:t>
      </w:r>
    </w:p>
    <w:p w:rsidR="001B7321" w:rsidRPr="0070564F" w:rsidRDefault="001B7321" w:rsidP="0070564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soft_ver: </w:t>
      </w:r>
      <w:r>
        <w:rPr>
          <w:rFonts w:ascii="宋体" w:hAnsi="宋体" w:cs="宋体" w:hint="eastAsia"/>
          <w:color w:val="888888"/>
          <w:kern w:val="0"/>
          <w:szCs w:val="21"/>
        </w:rPr>
        <w:t>软件版本号</w:t>
      </w:r>
    </w:p>
    <w:p w:rsidR="001B7321" w:rsidRPr="00A40DBB" w:rsidRDefault="001B7321" w:rsidP="00E96A1A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96A1A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query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>
        <w:rPr>
          <w:rFonts w:ascii="Verdana" w:hAnsi="Verdana" w:cs="宋体"/>
          <w:b/>
          <w:bCs/>
          <w:kern w:val="0"/>
          <w:szCs w:val="21"/>
        </w:rPr>
        <w:t>query_config</w:t>
      </w:r>
      <w:r w:rsidRPr="00A40DBB">
        <w:rPr>
          <w:rFonts w:ascii="Verdana" w:hAnsi="Verdana" w:cs="宋体"/>
          <w:b/>
          <w:bCs/>
          <w:kern w:val="0"/>
          <w:szCs w:val="21"/>
        </w:rPr>
        <w:t>/</w:t>
      </w:r>
      <w:r>
        <w:rPr>
          <w:rFonts w:ascii="Verdana" w:hAnsi="Verdana" w:cs="宋体"/>
          <w:b/>
          <w:bCs/>
          <w:kern w:val="0"/>
          <w:szCs w:val="21"/>
        </w:rPr>
        <w:t>reply_config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"&gt;</w:t>
      </w:r>
    </w:p>
    <w:p w:rsidR="001B7321" w:rsidRDefault="001B7321" w:rsidP="008E4978">
      <w:pPr>
        <w:widowControl/>
        <w:ind w:rightChars="12" w:right="25" w:hanging="480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period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15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period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664D77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report_mode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report_mode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E80AB5">
      <w:pPr>
        <w:widowControl/>
        <w:ind w:rightChars="12" w:right="25" w:firstLineChars="300" w:firstLine="63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soft_ver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E80AB5">
        <w:rPr>
          <w:rFonts w:ascii="Verdana" w:hAnsi="Verdana" w:cs="宋体"/>
          <w:b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&lt;/</w:t>
      </w:r>
      <w:r>
        <w:rPr>
          <w:rFonts w:ascii="Verdana" w:hAnsi="Verdana" w:cs="宋体"/>
          <w:color w:val="990000"/>
          <w:kern w:val="0"/>
          <w:szCs w:val="21"/>
        </w:rPr>
        <w:t>soft_ver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E96A1A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query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E96A1A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Pr="00A57375" w:rsidRDefault="001B7321" w:rsidP="006D3FD1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8</w:t>
      </w:r>
      <w:r>
        <w:rPr>
          <w:rFonts w:ascii="Verdana" w:hAnsi="Verdana" w:cs="宋体" w:hint="eastAsia"/>
          <w:b/>
          <w:bCs/>
          <w:kern w:val="0"/>
          <w:szCs w:val="21"/>
        </w:rPr>
        <w:t>．额外配置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数据包</w:t>
      </w:r>
      <w:r>
        <w:rPr>
          <w:rFonts w:ascii="Verdana" w:hAnsi="Verdana" w:cs="宋体"/>
          <w:b/>
          <w:bCs/>
          <w:kern w:val="0"/>
          <w:szCs w:val="21"/>
        </w:rPr>
        <w:t>(ex_config)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6D3FD1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6D3FD1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6D3FD1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6D3F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Pr="00A40DBB" w:rsidRDefault="001B7321" w:rsidP="00B63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Pr="00A40DBB" w:rsidRDefault="001B7321" w:rsidP="006D3FD1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6D3FD1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6D3FD1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2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6D3FD1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6D3FD1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6D3FD1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4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144DA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Id_config: </w:t>
      </w:r>
      <w:r>
        <w:rPr>
          <w:rFonts w:ascii="宋体" w:hAnsi="宋体" w:cs="宋体" w:hint="eastAsia"/>
          <w:color w:val="888888"/>
          <w:kern w:val="0"/>
          <w:szCs w:val="21"/>
        </w:rPr>
        <w:t>楼栋和采集器编号设置</w:t>
      </w:r>
    </w:p>
    <w:p w:rsidR="001B7321" w:rsidRDefault="001B7321" w:rsidP="00144DA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Id_ack: </w:t>
      </w:r>
      <w:r>
        <w:rPr>
          <w:rFonts w:ascii="宋体" w:hAnsi="宋体" w:cs="宋体" w:hint="eastAsia"/>
          <w:color w:val="888888"/>
          <w:kern w:val="0"/>
          <w:szCs w:val="21"/>
        </w:rPr>
        <w:t>采集器对服务器配置楼栋和采集器编号的回应</w:t>
      </w:r>
    </w:p>
    <w:p w:rsidR="001B7321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Report_mode: </w:t>
      </w:r>
      <w:r>
        <w:rPr>
          <w:rFonts w:ascii="宋体" w:hAnsi="宋体" w:cs="宋体" w:hint="eastAsia"/>
          <w:color w:val="888888"/>
          <w:kern w:val="0"/>
          <w:szCs w:val="21"/>
        </w:rPr>
        <w:t>设置采集器数据上报模式</w:t>
      </w:r>
    </w:p>
    <w:p w:rsidR="001B7321" w:rsidRDefault="001B7321" w:rsidP="00144DA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Report_ack:  </w:t>
      </w:r>
      <w:r>
        <w:rPr>
          <w:rFonts w:ascii="宋体" w:hAnsi="宋体" w:cs="宋体" w:hint="eastAsia"/>
          <w:color w:val="888888"/>
          <w:kern w:val="0"/>
          <w:szCs w:val="21"/>
        </w:rPr>
        <w:t>采集器对服务器设置采集器数据上报模式的回应</w:t>
      </w:r>
    </w:p>
    <w:p w:rsidR="001B7321" w:rsidRPr="00144DA8" w:rsidRDefault="001B7321" w:rsidP="00144DA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</w:p>
    <w:p w:rsidR="001B7321" w:rsidRDefault="001B7321" w:rsidP="006D3FD1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3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New_building_id</w:t>
      </w:r>
      <w:r>
        <w:rPr>
          <w:rFonts w:ascii="宋体" w:hAnsi="宋体" w:cs="宋体" w:hint="eastAsia"/>
          <w:color w:val="888888"/>
          <w:kern w:val="0"/>
          <w:szCs w:val="21"/>
        </w:rPr>
        <w:t>：楼栋新编号，仅在</w:t>
      </w:r>
      <w:r>
        <w:rPr>
          <w:rFonts w:ascii="宋体" w:hAnsi="宋体" w:cs="宋体"/>
          <w:color w:val="888888"/>
          <w:kern w:val="0"/>
          <w:szCs w:val="21"/>
        </w:rPr>
        <w:t xml:space="preserve">Id_config </w:t>
      </w:r>
      <w:r>
        <w:rPr>
          <w:rFonts w:ascii="宋体" w:hAnsi="宋体" w:cs="宋体" w:hint="eastAsia"/>
          <w:color w:val="888888"/>
          <w:kern w:val="0"/>
          <w:szCs w:val="21"/>
        </w:rPr>
        <w:t>有效</w:t>
      </w:r>
    </w:p>
    <w:p w:rsidR="001B7321" w:rsidRDefault="001B7321" w:rsidP="006D3FD1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New_gateway_id:  </w:t>
      </w:r>
      <w:r>
        <w:rPr>
          <w:rFonts w:ascii="宋体" w:hAnsi="宋体" w:cs="宋体" w:hint="eastAsia"/>
          <w:color w:val="888888"/>
          <w:kern w:val="0"/>
          <w:szCs w:val="21"/>
        </w:rPr>
        <w:t>采集器新编号</w:t>
      </w:r>
      <w:r>
        <w:rPr>
          <w:rFonts w:ascii="宋体" w:hAnsi="宋体" w:cs="宋体"/>
          <w:color w:val="888888"/>
          <w:kern w:val="0"/>
          <w:szCs w:val="21"/>
        </w:rPr>
        <w:t xml:space="preserve">, 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 xml:space="preserve">Id_config </w:t>
      </w:r>
      <w:r>
        <w:rPr>
          <w:rFonts w:ascii="宋体" w:hAnsi="宋体" w:cs="宋体" w:hint="eastAsia"/>
          <w:color w:val="888888"/>
          <w:kern w:val="0"/>
          <w:szCs w:val="21"/>
        </w:rPr>
        <w:t>有效</w:t>
      </w:r>
    </w:p>
    <w:p w:rsidR="001B7321" w:rsidRPr="0070564F" w:rsidRDefault="001B7321" w:rsidP="00497C5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Report_mode: </w:t>
      </w:r>
      <w:r>
        <w:rPr>
          <w:rFonts w:ascii="宋体" w:hAnsi="宋体" w:cs="宋体" w:hint="eastAsia"/>
          <w:color w:val="888888"/>
          <w:kern w:val="0"/>
          <w:szCs w:val="21"/>
        </w:rPr>
        <w:t>数据上报模式</w:t>
      </w:r>
      <w:r>
        <w:rPr>
          <w:rFonts w:ascii="宋体" w:hAnsi="宋体" w:cs="宋体"/>
          <w:color w:val="888888"/>
          <w:kern w:val="0"/>
          <w:szCs w:val="21"/>
        </w:rPr>
        <w:t xml:space="preserve"> 1:</w:t>
      </w:r>
      <w:r>
        <w:rPr>
          <w:rFonts w:ascii="宋体" w:hAnsi="宋体" w:cs="宋体" w:hint="eastAsia"/>
          <w:color w:val="888888"/>
          <w:kern w:val="0"/>
          <w:szCs w:val="21"/>
        </w:rPr>
        <w:t>主动上报；</w:t>
      </w:r>
      <w:r>
        <w:rPr>
          <w:rFonts w:ascii="宋体" w:hAnsi="宋体" w:cs="宋体"/>
          <w:color w:val="888888"/>
          <w:kern w:val="0"/>
          <w:szCs w:val="21"/>
        </w:rPr>
        <w:t>0:</w:t>
      </w:r>
      <w:r>
        <w:rPr>
          <w:rFonts w:ascii="宋体" w:hAnsi="宋体" w:cs="宋体" w:hint="eastAsia"/>
          <w:color w:val="888888"/>
          <w:kern w:val="0"/>
          <w:szCs w:val="21"/>
        </w:rPr>
        <w:t>被动查询。仅在</w:t>
      </w:r>
      <w:r>
        <w:rPr>
          <w:rFonts w:ascii="宋体" w:hAnsi="宋体" w:cs="宋体"/>
          <w:color w:val="888888"/>
          <w:kern w:val="0"/>
          <w:szCs w:val="21"/>
        </w:rPr>
        <w:t>report_mode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Pr="00A40DBB" w:rsidRDefault="001B7321" w:rsidP="006D3FD1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6D3FD1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ex_</w:t>
      </w:r>
      <w:r w:rsidRPr="00A40DBB">
        <w:rPr>
          <w:rFonts w:ascii="Verdana" w:hAnsi="Verdana" w:cs="宋体"/>
          <w:color w:val="990000"/>
          <w:kern w:val="0"/>
          <w:szCs w:val="21"/>
        </w:rPr>
        <w:t>config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>
        <w:rPr>
          <w:rFonts w:ascii="Verdana" w:hAnsi="Verdana" w:cs="宋体"/>
          <w:b/>
          <w:bCs/>
          <w:kern w:val="0"/>
          <w:szCs w:val="21"/>
        </w:rPr>
        <w:t>id_config/id_ack/report_mode/report_ack</w:t>
      </w:r>
      <w:r w:rsidRPr="00A40DBB">
        <w:rPr>
          <w:rFonts w:ascii="Verdana" w:hAnsi="Verdana" w:cs="宋体"/>
          <w:color w:val="0000FF"/>
          <w:kern w:val="0"/>
          <w:szCs w:val="21"/>
        </w:rPr>
        <w:t>"&gt;</w:t>
      </w:r>
    </w:p>
    <w:p w:rsidR="001B7321" w:rsidRDefault="001B7321" w:rsidP="006D3FD1">
      <w:pPr>
        <w:widowControl/>
        <w:ind w:rightChars="12" w:right="25" w:hanging="48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new_building_id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24327D">
        <w:rPr>
          <w:rFonts w:ascii="Verdana" w:hAnsi="Verdana" w:cs="宋体"/>
          <w:b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&lt;/</w:t>
      </w:r>
      <w:r>
        <w:rPr>
          <w:rFonts w:ascii="Verdana" w:hAnsi="Verdana" w:cs="宋体"/>
          <w:color w:val="990000"/>
          <w:kern w:val="0"/>
          <w:szCs w:val="21"/>
        </w:rPr>
        <w:t>new_building_id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6D3FD1">
      <w:pPr>
        <w:widowControl/>
        <w:ind w:rightChars="12" w:right="25" w:hanging="48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  <w:t xml:space="preserve">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new_gateway_id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24327D">
        <w:rPr>
          <w:rFonts w:ascii="Verdana" w:hAnsi="Verdana" w:cs="宋体"/>
          <w:b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>XXX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&lt;/</w:t>
      </w:r>
      <w:r>
        <w:rPr>
          <w:rFonts w:ascii="Verdana" w:hAnsi="Verdana" w:cs="宋体"/>
          <w:color w:val="990000"/>
          <w:kern w:val="0"/>
          <w:szCs w:val="21"/>
        </w:rPr>
        <w:t>new_gateway_id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300" w:firstLine="630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report_mode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report_mode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6D3FD1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867F07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ex_</w:t>
      </w:r>
      <w:r w:rsidRPr="00A40DBB">
        <w:rPr>
          <w:rFonts w:ascii="Verdana" w:hAnsi="Verdana" w:cs="宋体"/>
          <w:color w:val="990000"/>
          <w:kern w:val="0"/>
          <w:szCs w:val="21"/>
        </w:rPr>
        <w:t>config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6D3FD1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Pr="00A57375" w:rsidRDefault="001B7321" w:rsidP="00024603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9</w:t>
      </w:r>
      <w:r>
        <w:rPr>
          <w:rFonts w:ascii="Verdana" w:hAnsi="Verdana" w:cs="宋体" w:hint="eastAsia"/>
          <w:b/>
          <w:bCs/>
          <w:kern w:val="0"/>
          <w:szCs w:val="21"/>
        </w:rPr>
        <w:t>．密钥更新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数据包</w:t>
      </w:r>
      <w:r>
        <w:rPr>
          <w:rFonts w:ascii="Verdana" w:hAnsi="Verdana" w:cs="宋体"/>
          <w:b/>
          <w:bCs/>
          <w:kern w:val="0"/>
          <w:szCs w:val="21"/>
        </w:rPr>
        <w:t>(update_secretkey)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02460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024603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024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024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Pr="00A40DBB" w:rsidRDefault="001B7321" w:rsidP="0002460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024603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02460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3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024603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024603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3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Md5_key</w:t>
      </w:r>
      <w:r>
        <w:rPr>
          <w:rFonts w:ascii="宋体" w:hAnsi="宋体" w:cs="宋体" w:hint="eastAsia"/>
          <w:color w:val="888888"/>
          <w:kern w:val="0"/>
          <w:szCs w:val="21"/>
        </w:rPr>
        <w:t>：服务器设置</w:t>
      </w:r>
      <w:r>
        <w:rPr>
          <w:rFonts w:ascii="宋体" w:hAnsi="宋体" w:cs="宋体"/>
          <w:color w:val="888888"/>
          <w:kern w:val="0"/>
          <w:szCs w:val="21"/>
        </w:rPr>
        <w:t>md5</w:t>
      </w:r>
      <w:r>
        <w:rPr>
          <w:rFonts w:ascii="宋体" w:hAnsi="宋体" w:cs="宋体" w:hint="eastAsia"/>
          <w:color w:val="888888"/>
          <w:kern w:val="0"/>
          <w:szCs w:val="21"/>
        </w:rPr>
        <w:t>密钥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AES_key: </w:t>
      </w:r>
      <w:r>
        <w:rPr>
          <w:rFonts w:ascii="宋体" w:hAnsi="宋体" w:cs="宋体" w:hint="eastAsia"/>
          <w:color w:val="888888"/>
          <w:kern w:val="0"/>
          <w:szCs w:val="21"/>
        </w:rPr>
        <w:t>服务器设置</w:t>
      </w:r>
      <w:r>
        <w:rPr>
          <w:rFonts w:ascii="宋体" w:hAnsi="宋体" w:cs="宋体"/>
          <w:color w:val="888888"/>
          <w:kern w:val="0"/>
          <w:szCs w:val="21"/>
        </w:rPr>
        <w:t>AES</w:t>
      </w:r>
      <w:r>
        <w:rPr>
          <w:rFonts w:ascii="宋体" w:hAnsi="宋体" w:cs="宋体" w:hint="eastAsia"/>
          <w:color w:val="888888"/>
          <w:kern w:val="0"/>
          <w:szCs w:val="21"/>
        </w:rPr>
        <w:t>密钥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Key_ack:  </w:t>
      </w:r>
      <w:r>
        <w:rPr>
          <w:rFonts w:ascii="宋体" w:hAnsi="宋体" w:cs="宋体" w:hint="eastAsia"/>
          <w:color w:val="888888"/>
          <w:kern w:val="0"/>
          <w:szCs w:val="21"/>
        </w:rPr>
        <w:t>采集器对服务器密钥设置的应答</w:t>
      </w:r>
    </w:p>
    <w:p w:rsidR="001B7321" w:rsidRDefault="001B7321" w:rsidP="00024603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2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Md5_keydata: 128</w:t>
      </w:r>
      <w:r>
        <w:rPr>
          <w:rFonts w:ascii="宋体" w:hAnsi="宋体" w:cs="宋体" w:hint="eastAsia"/>
          <w:color w:val="888888"/>
          <w:kern w:val="0"/>
          <w:szCs w:val="21"/>
        </w:rPr>
        <w:t>位</w:t>
      </w:r>
      <w:r>
        <w:rPr>
          <w:rFonts w:ascii="宋体" w:hAnsi="宋体" w:cs="宋体"/>
          <w:color w:val="888888"/>
          <w:kern w:val="0"/>
          <w:szCs w:val="21"/>
        </w:rPr>
        <w:t>md5</w:t>
      </w:r>
      <w:r>
        <w:rPr>
          <w:rFonts w:ascii="宋体" w:hAnsi="宋体" w:cs="宋体" w:hint="eastAsia"/>
          <w:color w:val="888888"/>
          <w:kern w:val="0"/>
          <w:szCs w:val="21"/>
        </w:rPr>
        <w:t>校验密钥，仅在</w:t>
      </w:r>
      <w:r>
        <w:rPr>
          <w:rFonts w:ascii="宋体" w:hAnsi="宋体" w:cs="宋体"/>
          <w:color w:val="888888"/>
          <w:kern w:val="0"/>
          <w:szCs w:val="21"/>
        </w:rPr>
        <w:t>md5_key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Pr="0070564F" w:rsidRDefault="001B7321" w:rsidP="00AA16CC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Aes_keydata: 128</w:t>
      </w:r>
      <w:r>
        <w:rPr>
          <w:rFonts w:ascii="宋体" w:hAnsi="宋体" w:cs="宋体" w:hint="eastAsia"/>
          <w:color w:val="888888"/>
          <w:kern w:val="0"/>
          <w:szCs w:val="21"/>
        </w:rPr>
        <w:t>位</w:t>
      </w:r>
      <w:r>
        <w:rPr>
          <w:rFonts w:ascii="宋体" w:hAnsi="宋体" w:cs="宋体"/>
          <w:color w:val="888888"/>
          <w:kern w:val="0"/>
          <w:szCs w:val="21"/>
        </w:rPr>
        <w:t>AES</w:t>
      </w:r>
      <w:r>
        <w:rPr>
          <w:rFonts w:ascii="宋体" w:hAnsi="宋体" w:cs="宋体" w:hint="eastAsia"/>
          <w:color w:val="888888"/>
          <w:kern w:val="0"/>
          <w:szCs w:val="21"/>
        </w:rPr>
        <w:t>加密密钥，仅在</w:t>
      </w:r>
      <w:r>
        <w:rPr>
          <w:rFonts w:ascii="宋体" w:hAnsi="宋体" w:cs="宋体"/>
          <w:color w:val="888888"/>
          <w:kern w:val="0"/>
          <w:szCs w:val="21"/>
        </w:rPr>
        <w:t>AES_key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Pr="00A40DBB" w:rsidRDefault="001B7321" w:rsidP="00024603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024603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update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>
        <w:rPr>
          <w:rFonts w:ascii="Verdana" w:hAnsi="Verdana" w:cs="宋体"/>
          <w:b/>
          <w:bCs/>
          <w:kern w:val="0"/>
          <w:szCs w:val="21"/>
        </w:rPr>
        <w:t>md5_key</w:t>
      </w:r>
      <w:r w:rsidRPr="00A40DBB">
        <w:rPr>
          <w:rFonts w:ascii="Verdana" w:hAnsi="Verdana" w:cs="宋体"/>
          <w:b/>
          <w:bCs/>
          <w:kern w:val="0"/>
          <w:szCs w:val="21"/>
        </w:rPr>
        <w:t>/</w:t>
      </w:r>
      <w:r>
        <w:rPr>
          <w:rFonts w:ascii="Verdana" w:hAnsi="Verdana" w:cs="宋体"/>
          <w:b/>
          <w:bCs/>
          <w:kern w:val="0"/>
          <w:szCs w:val="21"/>
        </w:rPr>
        <w:t>aes_key/key_ack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"&gt;</w:t>
      </w:r>
    </w:p>
    <w:p w:rsidR="001B7321" w:rsidRDefault="001B7321" w:rsidP="00024603">
      <w:pPr>
        <w:widowControl/>
        <w:ind w:rightChars="12" w:right="25" w:hanging="48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md5_keydata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xxxx…xxxx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md5_keydata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8E4978">
      <w:pPr>
        <w:widowControl/>
        <w:ind w:rightChars="12" w:right="25" w:firstLineChars="300" w:firstLine="630"/>
        <w:jc w:val="left"/>
        <w:outlineLvl w:val="0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aes_keydata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bCs/>
          <w:kern w:val="0"/>
          <w:szCs w:val="21"/>
        </w:rPr>
        <w:t>xxxx…xxxx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aes_keydata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024603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update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024603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Default="001B7321"/>
    <w:p w:rsidR="001B7321" w:rsidRPr="00A57375" w:rsidRDefault="001B7321" w:rsidP="00EA0E99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10</w:t>
      </w:r>
      <w:r>
        <w:rPr>
          <w:rFonts w:ascii="Verdana" w:hAnsi="Verdana" w:cs="宋体" w:hint="eastAsia"/>
          <w:b/>
          <w:bCs/>
          <w:kern w:val="0"/>
          <w:szCs w:val="21"/>
        </w:rPr>
        <w:t>．服务器控制指令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数据包</w:t>
      </w:r>
      <w:r>
        <w:rPr>
          <w:rFonts w:ascii="Verdana" w:hAnsi="Verdana" w:cs="宋体"/>
          <w:b/>
          <w:bCs/>
          <w:kern w:val="0"/>
          <w:szCs w:val="21"/>
        </w:rPr>
        <w:t>(control)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A0E9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EA0E99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EA0E99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EA0E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EA0E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Pr="00A40DBB" w:rsidRDefault="001B7321" w:rsidP="00EA0E9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A0E99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EA0E99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2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A0E99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EA0E99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EA0E9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2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4177A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reboot</w:t>
      </w:r>
      <w:r>
        <w:rPr>
          <w:rFonts w:ascii="宋体" w:hAnsi="宋体" w:cs="宋体" w:hint="eastAsia"/>
          <w:color w:val="888888"/>
          <w:kern w:val="0"/>
          <w:szCs w:val="21"/>
        </w:rPr>
        <w:t>：服务器控制采集器重新启动</w:t>
      </w:r>
    </w:p>
    <w:p w:rsidR="001B7321" w:rsidRDefault="001B7321" w:rsidP="00EA0E9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control_ack:  </w:t>
      </w:r>
      <w:r>
        <w:rPr>
          <w:rFonts w:ascii="宋体" w:hAnsi="宋体" w:cs="宋体" w:hint="eastAsia"/>
          <w:color w:val="888888"/>
          <w:kern w:val="0"/>
          <w:szCs w:val="21"/>
        </w:rPr>
        <w:t>采集器对服务器控制的应答</w:t>
      </w:r>
    </w:p>
    <w:p w:rsidR="001B7321" w:rsidRDefault="001B7321" w:rsidP="00EA0E9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Pr="0070564F" w:rsidRDefault="001B7321" w:rsidP="004177A9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</w:p>
    <w:p w:rsidR="001B7321" w:rsidRPr="00A40DBB" w:rsidRDefault="001B7321" w:rsidP="00EA0E99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EA0E99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control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 w:rsidRPr="00BC090D">
        <w:rPr>
          <w:rFonts w:ascii="宋体" w:hAnsi="宋体" w:cs="宋体"/>
          <w:color w:val="888888"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reboot</w:t>
      </w:r>
      <w:r w:rsidRPr="00A40DBB">
        <w:rPr>
          <w:rFonts w:ascii="Verdana" w:hAnsi="Verdana" w:cs="宋体"/>
          <w:b/>
          <w:bCs/>
          <w:kern w:val="0"/>
          <w:szCs w:val="21"/>
        </w:rPr>
        <w:t>/</w:t>
      </w:r>
      <w:r>
        <w:rPr>
          <w:rFonts w:ascii="Verdana" w:hAnsi="Verdana" w:cs="宋体"/>
          <w:b/>
          <w:bCs/>
          <w:kern w:val="0"/>
          <w:szCs w:val="21"/>
        </w:rPr>
        <w:t xml:space="preserve">control_ack </w:t>
      </w:r>
      <w:r w:rsidRPr="00A40DBB">
        <w:rPr>
          <w:rFonts w:ascii="Verdana" w:hAnsi="Verdana" w:cs="宋体"/>
          <w:color w:val="0000FF"/>
          <w:kern w:val="0"/>
          <w:szCs w:val="21"/>
        </w:rPr>
        <w:t>"&gt;</w:t>
      </w:r>
    </w:p>
    <w:p w:rsidR="001B7321" w:rsidRPr="00A40DBB" w:rsidRDefault="001B7321" w:rsidP="008E4978">
      <w:pPr>
        <w:widowControl/>
        <w:ind w:rightChars="12" w:right="25" w:hanging="240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control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EA0E99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/>
    <w:p w:rsidR="001B7321" w:rsidRDefault="001B7321">
      <w:pPr>
        <w:pBdr>
          <w:bottom w:val="dotted" w:sz="24" w:space="1" w:color="auto"/>
        </w:pBdr>
      </w:pPr>
    </w:p>
    <w:p w:rsidR="001B7321" w:rsidRDefault="001B7321"/>
    <w:p w:rsidR="001B7321" w:rsidRDefault="001B7321"/>
    <w:p w:rsidR="001B7321" w:rsidRDefault="001B7321">
      <w:r>
        <w:t>/*****************</w:t>
      </w:r>
      <w:r>
        <w:rPr>
          <w:rFonts w:hint="eastAsia"/>
        </w:rPr>
        <w:t>杨敏</w:t>
      </w:r>
      <w:r>
        <w:t xml:space="preserve"> added -2013.08.15  </w:t>
      </w:r>
      <w:r>
        <w:rPr>
          <w:rFonts w:hint="eastAsia"/>
        </w:rPr>
        <w:t>有讨论的地方联系杨敏</w:t>
      </w:r>
      <w:r>
        <w:t>**************</w:t>
      </w:r>
    </w:p>
    <w:p w:rsidR="001B7321" w:rsidRDefault="001B7321">
      <w:r>
        <w:t>******************TEL:18629400162****/</w:t>
      </w:r>
    </w:p>
    <w:p w:rsidR="001B7321" w:rsidRPr="00A57375" w:rsidRDefault="001B7321" w:rsidP="008E4978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11</w:t>
      </w:r>
      <w:r>
        <w:rPr>
          <w:rFonts w:ascii="Verdana" w:hAnsi="Verdana" w:cs="宋体" w:hint="eastAsia"/>
          <w:b/>
          <w:bCs/>
          <w:kern w:val="0"/>
          <w:szCs w:val="21"/>
        </w:rPr>
        <w:t>．服务器查询</w:t>
      </w:r>
      <w:r>
        <w:rPr>
          <w:rFonts w:ascii="Verdana" w:hAnsi="Verdana" w:cs="宋体"/>
          <w:b/>
          <w:bCs/>
          <w:kern w:val="0"/>
          <w:szCs w:val="21"/>
        </w:rPr>
        <w:t>/</w:t>
      </w:r>
      <w:r>
        <w:rPr>
          <w:rFonts w:ascii="Verdana" w:hAnsi="Verdana" w:cs="宋体" w:hint="eastAsia"/>
          <w:b/>
          <w:bCs/>
          <w:kern w:val="0"/>
          <w:szCs w:val="21"/>
        </w:rPr>
        <w:t>上报数据表</w:t>
      </w:r>
      <w:r>
        <w:rPr>
          <w:rFonts w:ascii="Verdana" w:hAnsi="Verdana" w:cs="宋体"/>
          <w:b/>
          <w:bCs/>
          <w:kern w:val="0"/>
          <w:szCs w:val="21"/>
        </w:rPr>
        <w:t>(report_srv)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E4978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8E4978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8E4978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8E49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8E49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Default="001B7321" w:rsidP="008E4978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building_id: AAAAAA</w:t>
      </w:r>
    </w:p>
    <w:p w:rsidR="001B7321" w:rsidRDefault="001B7321" w:rsidP="008E4978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gateway_id: AAA</w:t>
      </w:r>
    </w:p>
    <w:p w:rsidR="001B7321" w:rsidRPr="00A40DBB" w:rsidRDefault="001B7321" w:rsidP="008E4978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以上</w:t>
      </w:r>
      <w:r>
        <w:rPr>
          <w:rFonts w:ascii="宋体" w:hAnsi="宋体" w:cs="宋体"/>
          <w:color w:val="888888"/>
          <w:kern w:val="0"/>
          <w:szCs w:val="21"/>
        </w:rPr>
        <w:t>ID</w:t>
      </w:r>
      <w:r>
        <w:rPr>
          <w:rFonts w:ascii="宋体" w:hAnsi="宋体" w:cs="宋体" w:hint="eastAsia"/>
          <w:color w:val="888888"/>
          <w:kern w:val="0"/>
          <w:szCs w:val="21"/>
        </w:rPr>
        <w:t>编码为广播查询编号，可对任意采集器进行点对点的配置信息查询</w:t>
      </w:r>
    </w:p>
    <w:p w:rsidR="001B7321" w:rsidRPr="00A40DBB" w:rsidRDefault="001B7321" w:rsidP="008E4978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E4978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8E4978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 w:hint="eastAsia"/>
          <w:b/>
          <w:bCs/>
          <w:kern w:val="0"/>
          <w:szCs w:val="21"/>
        </w:rPr>
        <w:t>下</w:t>
      </w:r>
      <w:r>
        <w:rPr>
          <w:rFonts w:ascii="Verdana" w:hAnsi="Verdana" w:cs="宋体"/>
          <w:b/>
          <w:bCs/>
          <w:kern w:val="0"/>
          <w:szCs w:val="21"/>
        </w:rPr>
        <w:t>2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E4978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8E4978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97451B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2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576133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 xml:space="preserve">Query_req:     </w:t>
      </w:r>
      <w:r>
        <w:rPr>
          <w:rFonts w:ascii="宋体" w:hAnsi="宋体" w:cs="宋体" w:hint="eastAsia"/>
          <w:color w:val="888888"/>
          <w:kern w:val="0"/>
          <w:szCs w:val="21"/>
        </w:rPr>
        <w:t>服务器查询采集器数据功能</w:t>
      </w:r>
    </w:p>
    <w:p w:rsidR="001B7321" w:rsidRDefault="001B7321" w:rsidP="00DF7D88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 xml:space="preserve">    Query_rsp:      </w:t>
      </w:r>
      <w:r>
        <w:rPr>
          <w:rFonts w:ascii="宋体" w:hAnsi="宋体" w:cs="宋体" w:hint="eastAsia"/>
          <w:color w:val="888888"/>
          <w:kern w:val="0"/>
          <w:szCs w:val="21"/>
        </w:rPr>
        <w:t>采集器查询功能答复</w:t>
      </w:r>
    </w:p>
    <w:p w:rsidR="001B7321" w:rsidRDefault="001B7321" w:rsidP="00022AED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</w:p>
    <w:p w:rsidR="001B7321" w:rsidRDefault="001B7321" w:rsidP="002803D5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4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E239E1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8339CA">
        <w:rPr>
          <w:rFonts w:ascii="宋体" w:hAnsi="宋体" w:cs="宋体"/>
          <w:color w:val="888888"/>
          <w:kern w:val="0"/>
          <w:szCs w:val="21"/>
        </w:rPr>
        <w:t>condition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hAnsi="宋体" w:cs="宋体"/>
          <w:color w:val="888888"/>
          <w:kern w:val="0"/>
          <w:szCs w:val="21"/>
        </w:rPr>
        <w:t xml:space="preserve"> </w:t>
      </w:r>
      <w:r>
        <w:rPr>
          <w:rFonts w:ascii="宋体" w:hAnsi="宋体" w:cs="宋体" w:hint="eastAsia"/>
          <w:color w:val="888888"/>
          <w:kern w:val="0"/>
          <w:szCs w:val="21"/>
        </w:rPr>
        <w:t>数据上报的条件</w:t>
      </w:r>
      <w:r>
        <w:rPr>
          <w:rFonts w:ascii="宋体" w:cs="宋体"/>
          <w:color w:val="888888"/>
          <w:kern w:val="0"/>
          <w:szCs w:val="21"/>
        </w:rPr>
        <w:t>,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>
        <w:rPr>
          <w:rFonts w:ascii="宋体" w:hAnsi="宋体" w:cs="宋体"/>
          <w:color w:val="888888"/>
          <w:kern w:val="0"/>
          <w:szCs w:val="21"/>
        </w:rPr>
        <w:t>Query_req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  <w:r>
        <w:rPr>
          <w:rFonts w:ascii="宋体" w:cs="宋体"/>
          <w:color w:val="888888"/>
          <w:kern w:val="0"/>
          <w:szCs w:val="21"/>
        </w:rPr>
        <w:t>,</w:t>
      </w:r>
      <w:r>
        <w:rPr>
          <w:rFonts w:ascii="宋体" w:hAnsi="宋体" w:cs="宋体" w:hint="eastAsia"/>
          <w:color w:val="888888"/>
          <w:kern w:val="0"/>
          <w:szCs w:val="21"/>
        </w:rPr>
        <w:t>使用标准的</w:t>
      </w:r>
      <w:r>
        <w:rPr>
          <w:rFonts w:ascii="宋体" w:hAnsi="宋体" w:cs="宋体"/>
          <w:color w:val="888888"/>
          <w:kern w:val="0"/>
          <w:szCs w:val="21"/>
        </w:rPr>
        <w:t>sql</w:t>
      </w:r>
      <w:r>
        <w:rPr>
          <w:rFonts w:ascii="宋体" w:hAnsi="宋体" w:cs="宋体" w:hint="eastAsia"/>
          <w:color w:val="888888"/>
          <w:kern w:val="0"/>
          <w:szCs w:val="21"/>
        </w:rPr>
        <w:t>语句</w:t>
      </w:r>
    </w:p>
    <w:p w:rsidR="001B7321" w:rsidRDefault="001B7321" w:rsidP="00A730B2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D535EE">
        <w:rPr>
          <w:rFonts w:ascii="宋体" w:hAnsi="宋体" w:cs="宋体"/>
          <w:color w:val="888888"/>
          <w:kern w:val="0"/>
          <w:szCs w:val="21"/>
        </w:rPr>
        <w:t>flag</w:t>
      </w:r>
      <w:r>
        <w:rPr>
          <w:rFonts w:ascii="宋体" w:hAnsi="宋体" w:cs="宋体"/>
          <w:color w:val="888888"/>
          <w:kern w:val="0"/>
          <w:szCs w:val="21"/>
        </w:rPr>
        <w:t>:       0/1</w:t>
      </w:r>
      <w:r>
        <w:rPr>
          <w:rFonts w:ascii="宋体" w:hAnsi="宋体" w:cs="宋体" w:hint="eastAsia"/>
          <w:color w:val="888888"/>
          <w:kern w:val="0"/>
          <w:szCs w:val="21"/>
        </w:rPr>
        <w:t>：成功</w:t>
      </w:r>
      <w:r>
        <w:rPr>
          <w:rFonts w:ascii="宋体" w:hAnsi="宋体" w:cs="宋体"/>
          <w:color w:val="888888"/>
          <w:kern w:val="0"/>
          <w:szCs w:val="21"/>
        </w:rPr>
        <w:t>/</w:t>
      </w:r>
      <w:r>
        <w:rPr>
          <w:rFonts w:ascii="宋体" w:hAnsi="宋体" w:cs="宋体" w:hint="eastAsia"/>
          <w:color w:val="888888"/>
          <w:kern w:val="0"/>
          <w:szCs w:val="21"/>
        </w:rPr>
        <w:t>失败标志，仅在</w:t>
      </w:r>
      <w:r>
        <w:rPr>
          <w:rFonts w:ascii="宋体" w:hAnsi="宋体" w:cs="宋体"/>
          <w:color w:val="888888"/>
          <w:kern w:val="0"/>
          <w:szCs w:val="21"/>
        </w:rPr>
        <w:t>Query_rsp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A730B2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result:    </w:t>
      </w:r>
      <w:r>
        <w:rPr>
          <w:rFonts w:ascii="宋体" w:hAnsi="宋体" w:cs="宋体" w:hint="eastAsia"/>
          <w:color w:val="888888"/>
          <w:kern w:val="0"/>
          <w:szCs w:val="21"/>
        </w:rPr>
        <w:t>上报的查询结果，仅在</w:t>
      </w:r>
      <w:r>
        <w:rPr>
          <w:rFonts w:ascii="宋体" w:cs="宋体"/>
          <w:color w:val="888888"/>
          <w:kern w:val="0"/>
          <w:szCs w:val="21"/>
        </w:rPr>
        <w:t>Query_rsp</w:t>
      </w:r>
      <w:r>
        <w:rPr>
          <w:rFonts w:ascii="宋体" w:cs="宋体" w:hint="eastAsia"/>
          <w:color w:val="888888"/>
          <w:kern w:val="0"/>
          <w:szCs w:val="21"/>
        </w:rPr>
        <w:t>时有效</w:t>
      </w:r>
      <w:r>
        <w:rPr>
          <w:rFonts w:ascii="宋体" w:cs="宋体"/>
          <w:color w:val="888888"/>
          <w:kern w:val="0"/>
          <w:szCs w:val="21"/>
        </w:rPr>
        <w:t>,count</w:t>
      </w:r>
      <w:r>
        <w:rPr>
          <w:rFonts w:ascii="宋体" w:cs="宋体" w:hint="eastAsia"/>
          <w:color w:val="888888"/>
          <w:kern w:val="0"/>
          <w:szCs w:val="21"/>
        </w:rPr>
        <w:t>为查询的数据个数</w:t>
      </w:r>
    </w:p>
    <w:p w:rsidR="001B7321" w:rsidRPr="0070564F" w:rsidRDefault="001B7321" w:rsidP="00A730B2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 xml:space="preserve">   </w:t>
      </w:r>
      <w:r>
        <w:rPr>
          <w:rFonts w:ascii="宋体" w:hAnsi="宋体" w:cs="宋体"/>
          <w:color w:val="888888"/>
          <w:kern w:val="0"/>
          <w:szCs w:val="21"/>
        </w:rPr>
        <w:t xml:space="preserve">table_item:   </w:t>
      </w:r>
      <w:r>
        <w:rPr>
          <w:rFonts w:ascii="宋体" w:hAnsi="宋体" w:cs="宋体" w:hint="eastAsia"/>
          <w:color w:val="888888"/>
          <w:kern w:val="0"/>
          <w:szCs w:val="21"/>
        </w:rPr>
        <w:t>查询的表项，仅在</w:t>
      </w:r>
      <w:r>
        <w:rPr>
          <w:rFonts w:ascii="宋体" w:cs="宋体"/>
          <w:color w:val="888888"/>
          <w:kern w:val="0"/>
          <w:szCs w:val="21"/>
        </w:rPr>
        <w:t>Query_rsp</w:t>
      </w:r>
      <w:r>
        <w:rPr>
          <w:rFonts w:ascii="宋体" w:cs="宋体" w:hint="eastAsia"/>
          <w:color w:val="888888"/>
          <w:kern w:val="0"/>
          <w:szCs w:val="21"/>
        </w:rPr>
        <w:t>时有效</w:t>
      </w:r>
    </w:p>
    <w:p w:rsidR="001B7321" w:rsidRDefault="001B7321" w:rsidP="008E4978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     </w:t>
      </w:r>
      <w:r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E4978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</w:p>
    <w:p w:rsidR="001B7321" w:rsidRPr="0051547F" w:rsidRDefault="001B7321" w:rsidP="0051547F">
      <w:pPr>
        <w:widowControl/>
        <w:ind w:leftChars="-2" w:left="-4" w:rightChars="12" w:right="25" w:firstLineChars="1" w:firstLine="2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602995">
        <w:rPr>
          <w:rFonts w:ascii="Verdana" w:hAnsi="Verdana" w:cs="宋体"/>
          <w:color w:val="990000"/>
          <w:kern w:val="0"/>
          <w:szCs w:val="21"/>
        </w:rPr>
        <w:t xml:space="preserve"> report_srv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 w:rsidRPr="0058697C">
        <w:rPr>
          <w:rFonts w:ascii="Verdana" w:hAnsi="Verdana" w:cs="宋体"/>
          <w:b/>
          <w:bCs/>
          <w:kern w:val="0"/>
          <w:szCs w:val="21"/>
        </w:rPr>
        <w:t xml:space="preserve"> Query_req/ Query_rsp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"&gt;</w:t>
      </w:r>
    </w:p>
    <w:p w:rsidR="001B7321" w:rsidRDefault="001B7321" w:rsidP="000A6B3E">
      <w:pPr>
        <w:widowControl/>
        <w:ind w:rightChars="12" w:right="25" w:firstLineChars="300" w:firstLine="630"/>
        <w:jc w:val="left"/>
        <w:rPr>
          <w:rFonts w:ascii="Verdana" w:hAnsi="Verdana" w:cs="宋体"/>
          <w:color w:val="0000FF"/>
          <w:kern w:val="0"/>
          <w:szCs w:val="21"/>
        </w:rPr>
      </w:pPr>
      <w:r w:rsidRPr="00D82C0A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condition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 w:rsidRPr="004E3CD4">
        <w:rPr>
          <w:rFonts w:ascii="Verdana" w:hAnsi="Verdana" w:cs="宋体"/>
          <w:b/>
          <w:kern w:val="0"/>
          <w:szCs w:val="21"/>
        </w:rPr>
        <w:t xml:space="preserve"> </w:t>
      </w:r>
      <w:r w:rsidRPr="00062FA3">
        <w:rPr>
          <w:rFonts w:ascii="Verdana" w:hAnsi="Verdana" w:cs="宋体"/>
          <w:b/>
          <w:kern w:val="0"/>
          <w:szCs w:val="21"/>
        </w:rPr>
        <w:t>select * from Meter_Info_Table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conditon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4A34A8" w:rsidRDefault="001B7321" w:rsidP="006869F2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 w:rsidRPr="00396DA8">
        <w:rPr>
          <w:rFonts w:ascii="Verdana" w:hAnsi="Verdana" w:cs="宋体"/>
          <w:color w:val="990000"/>
          <w:kern w:val="0"/>
          <w:szCs w:val="21"/>
        </w:rPr>
        <w:t>flag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 xml:space="preserve">0 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flag 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6869F2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result count=</w:t>
      </w:r>
      <w:r w:rsidRPr="009559DB">
        <w:rPr>
          <w:rFonts w:ascii="Verdana" w:hAnsi="Verdana" w:cs="宋体"/>
          <w:b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>“20”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</w:p>
    <w:p w:rsidR="001B7321" w:rsidRPr="004A34A8" w:rsidRDefault="001B7321" w:rsidP="00687C70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 w:rsidRPr="002B102E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table_item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 w:rsidRPr="00CE64E5">
        <w:t xml:space="preserve"> </w:t>
      </w:r>
      <w:r w:rsidRPr="00CE64E5">
        <w:rPr>
          <w:rFonts w:ascii="Verdana" w:hAnsi="Verdana" w:cs="宋体"/>
          <w:b/>
          <w:kern w:val="0"/>
          <w:szCs w:val="21"/>
        </w:rPr>
        <w:t>15-13-01-01,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 xml:space="preserve">11110071100109,25,1,3,1010, 0001 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 w:rsidRPr="0023317C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talbe_item</w:t>
      </w:r>
      <w:r w:rsidRPr="00866FB1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4A34A8" w:rsidRDefault="001B7321" w:rsidP="00687C70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 w:rsidRPr="00BF67C0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table_item</w:t>
      </w:r>
      <w:r w:rsidRPr="00866FB1">
        <w:rPr>
          <w:rFonts w:ascii="Verdana" w:hAnsi="Verdana" w:cs="宋体"/>
          <w:color w:val="0000FF"/>
          <w:kern w:val="0"/>
          <w:szCs w:val="21"/>
        </w:rPr>
        <w:t xml:space="preserve"> &gt;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>
        <w:rPr>
          <w:rFonts w:ascii="Verdana" w:hAnsi="Verdana" w:cs="宋体"/>
          <w:b/>
          <w:kern w:val="0"/>
          <w:szCs w:val="21"/>
        </w:rPr>
        <w:t xml:space="preserve"> 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 w:rsidRPr="00BF67C0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talbe_item</w:t>
      </w:r>
      <w:r w:rsidRPr="00866FB1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Default="001B7321" w:rsidP="00601327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 w:rsidRPr="00BF67C0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talble_item</w:t>
      </w:r>
      <w:r w:rsidRPr="00866FB1">
        <w:rPr>
          <w:rFonts w:ascii="Verdana" w:hAnsi="Verdana" w:cs="宋体"/>
          <w:color w:val="0000FF"/>
          <w:kern w:val="0"/>
          <w:szCs w:val="21"/>
        </w:rPr>
        <w:t xml:space="preserve"> &gt;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>
        <w:rPr>
          <w:rFonts w:ascii="Verdana" w:hAnsi="Verdana" w:cs="宋体"/>
          <w:b/>
          <w:kern w:val="0"/>
          <w:szCs w:val="21"/>
        </w:rPr>
        <w:t xml:space="preserve"> 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 w:rsidRPr="0023317C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talbe_item</w:t>
      </w:r>
      <w:r w:rsidRPr="00866FB1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4A34A8" w:rsidRDefault="001B7321" w:rsidP="00687C70">
      <w:pPr>
        <w:widowControl/>
        <w:ind w:rightChars="12" w:right="25" w:firstLineChars="300" w:firstLine="630"/>
        <w:jc w:val="left"/>
        <w:rPr>
          <w:rFonts w:ascii="Verdana" w:hAnsi="Verdana" w:cs="宋体"/>
          <w:b/>
          <w:kern w:val="0"/>
          <w:szCs w:val="21"/>
        </w:rPr>
      </w:pP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result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E4978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C30C17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602995">
        <w:rPr>
          <w:rFonts w:ascii="Verdana" w:hAnsi="Verdana" w:cs="宋体"/>
          <w:color w:val="990000"/>
          <w:kern w:val="0"/>
          <w:szCs w:val="21"/>
        </w:rPr>
        <w:t>report_srv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273ECB" w:rsidRDefault="001B7321" w:rsidP="00273ECB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/>
    <w:p w:rsidR="001B7321" w:rsidRDefault="001B7321" w:rsidP="00625E7E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12</w:t>
      </w:r>
      <w:r>
        <w:rPr>
          <w:rFonts w:ascii="Verdana" w:hAnsi="Verdana" w:cs="宋体" w:hint="eastAsia"/>
          <w:b/>
          <w:bCs/>
          <w:kern w:val="0"/>
          <w:szCs w:val="21"/>
        </w:rPr>
        <w:t>．采集器数据表主动上报</w:t>
      </w:r>
      <w:r>
        <w:rPr>
          <w:rFonts w:ascii="Verdana" w:hAnsi="Verdana" w:cs="宋体"/>
          <w:b/>
          <w:bCs/>
          <w:kern w:val="0"/>
          <w:szCs w:val="21"/>
        </w:rPr>
        <w:t>(report_tbl)</w:t>
      </w:r>
    </w:p>
    <w:p w:rsidR="001B7321" w:rsidRPr="006503E9" w:rsidRDefault="001B7321" w:rsidP="00625E7E">
      <w:pPr>
        <w:widowControl/>
        <w:ind w:rightChars="12" w:right="25"/>
        <w:jc w:val="left"/>
        <w:rPr>
          <w:rFonts w:ascii="Verdana" w:hAnsi="Verdana" w:cs="宋体"/>
          <w:bCs/>
          <w:kern w:val="0"/>
          <w:szCs w:val="21"/>
        </w:rPr>
      </w:pPr>
      <w:r>
        <w:rPr>
          <w:rFonts w:ascii="Verdana" w:hAnsi="Verdana" w:cs="宋体" w:hint="eastAsia"/>
          <w:b/>
          <w:bCs/>
          <w:kern w:val="0"/>
          <w:szCs w:val="21"/>
        </w:rPr>
        <w:t>作用</w:t>
      </w:r>
      <w:r>
        <w:rPr>
          <w:rFonts w:ascii="Verdana" w:hAnsi="Verdana" w:cs="宋体"/>
          <w:b/>
          <w:bCs/>
          <w:kern w:val="0"/>
          <w:szCs w:val="21"/>
        </w:rPr>
        <w:t xml:space="preserve">: </w:t>
      </w:r>
      <w:r>
        <w:rPr>
          <w:rFonts w:ascii="Verdana" w:hAnsi="Verdana" w:cs="宋体" w:hint="eastAsia"/>
          <w:bCs/>
          <w:kern w:val="0"/>
          <w:szCs w:val="21"/>
        </w:rPr>
        <w:t>当</w:t>
      </w:r>
    </w:p>
    <w:p w:rsidR="001B7321" w:rsidRPr="00A40DBB" w:rsidRDefault="001B7321" w:rsidP="008171BE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171BE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171BE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8171BE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817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817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Default="001B7321" w:rsidP="008171BE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building_id: AAAAAA</w:t>
      </w:r>
    </w:p>
    <w:p w:rsidR="001B7321" w:rsidRDefault="001B7321" w:rsidP="008171BE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gateway_id: AAA</w:t>
      </w:r>
    </w:p>
    <w:p w:rsidR="001B7321" w:rsidRPr="00A40DBB" w:rsidRDefault="001B7321" w:rsidP="008171BE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以上</w:t>
      </w:r>
      <w:r>
        <w:rPr>
          <w:rFonts w:ascii="宋体" w:hAnsi="宋体" w:cs="宋体"/>
          <w:color w:val="888888"/>
          <w:kern w:val="0"/>
          <w:szCs w:val="21"/>
        </w:rPr>
        <w:t>ID</w:t>
      </w:r>
      <w:r>
        <w:rPr>
          <w:rFonts w:ascii="宋体" w:hAnsi="宋体" w:cs="宋体" w:hint="eastAsia"/>
          <w:color w:val="888888"/>
          <w:kern w:val="0"/>
          <w:szCs w:val="21"/>
        </w:rPr>
        <w:t>编码为广播查询编号，可对任意采集器进行点对点的配置信息查询</w:t>
      </w:r>
    </w:p>
    <w:p w:rsidR="001B7321" w:rsidRPr="00A40DBB" w:rsidRDefault="001B7321" w:rsidP="008171BE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171BE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8171BE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8171BE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8171BE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8171BE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 xml:space="preserve">&lt;!-- 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操作有</w:t>
      </w:r>
      <w:r w:rsidRPr="002540E5">
        <w:rPr>
          <w:rFonts w:ascii="宋体" w:hAnsi="宋体" w:cs="宋体"/>
          <w:color w:val="888888"/>
          <w:kern w:val="0"/>
          <w:szCs w:val="21"/>
        </w:rPr>
        <w:t>4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种类型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query: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服务器查询数据采集器，不需要子元素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reply: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采集器对服务器查询的应答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report: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采集器定时上报的能耗数据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continuous: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采集器断点续传的能耗数据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continuous_ack: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全部续传数据包接收完成后，服务器对断点续传的应答，不需要子元素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 w:hint="eastAsia"/>
          <w:color w:val="888888"/>
          <w:kern w:val="0"/>
          <w:szCs w:val="21"/>
        </w:rPr>
        <w:t>元素有</w:t>
      </w:r>
      <w:r w:rsidRPr="002540E5">
        <w:rPr>
          <w:rFonts w:ascii="宋体" w:hAnsi="宋体" w:cs="宋体"/>
          <w:color w:val="888888"/>
          <w:kern w:val="0"/>
          <w:szCs w:val="21"/>
        </w:rPr>
        <w:t>5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种类型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sequence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采集器向服务器发送数据的序号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parser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向服务器发送的数据是否经采集器解析过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time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数据采集时间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total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断点续传时有效，表示需要断点续传数据包的总数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current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断点续传时有效，表示当前断点续传数据包的编号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port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计量装置的设备号，具有</w:t>
      </w:r>
      <w:r w:rsidRPr="002540E5">
        <w:rPr>
          <w:rFonts w:ascii="宋体" w:hAnsi="宋体" w:cs="宋体"/>
          <w:color w:val="888888"/>
          <w:kern w:val="0"/>
          <w:szCs w:val="21"/>
        </w:rPr>
        <w:t>id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属性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function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元素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每个计量装置的具体采集功能，具有下列</w:t>
      </w:r>
      <w:r w:rsidRPr="002540E5">
        <w:rPr>
          <w:rFonts w:ascii="宋体" w:hAnsi="宋体" w:cs="宋体"/>
          <w:color w:val="888888"/>
          <w:kern w:val="0"/>
          <w:szCs w:val="21"/>
        </w:rPr>
        <w:t>3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种属性，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id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属性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计量装置的数据采集功能编号（供多功能电能表使用）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coding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属性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能耗数据分类</w:t>
      </w:r>
      <w:r w:rsidRPr="002540E5">
        <w:rPr>
          <w:rFonts w:ascii="宋体" w:hAnsi="宋体" w:cs="宋体"/>
          <w:color w:val="888888"/>
          <w:kern w:val="0"/>
          <w:szCs w:val="21"/>
        </w:rPr>
        <w:t>/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分项编码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error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属性</w:t>
      </w:r>
      <w:r w:rsidRPr="002540E5">
        <w:rPr>
          <w:rFonts w:ascii="宋体" w:hAnsi="宋体" w:cs="宋体"/>
          <w:color w:val="888888"/>
          <w:kern w:val="0"/>
          <w:szCs w:val="21"/>
        </w:rPr>
        <w:t>: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该功能出现错误的状态码，</w:t>
      </w:r>
      <w:r w:rsidRPr="002540E5">
        <w:rPr>
          <w:rFonts w:ascii="宋体" w:cs="宋体"/>
          <w:color w:val="888888"/>
          <w:kern w:val="0"/>
          <w:szCs w:val="21"/>
        </w:rPr>
        <w:t>0</w:t>
      </w:r>
      <w:r w:rsidRPr="002540E5">
        <w:rPr>
          <w:rFonts w:ascii="宋体" w:hAnsi="宋体" w:cs="宋体" w:hint="eastAsia"/>
          <w:color w:val="888888"/>
          <w:kern w:val="0"/>
          <w:szCs w:val="21"/>
        </w:rPr>
        <w:t>表示没有错误</w:t>
      </w:r>
      <w:r w:rsidRPr="002540E5"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2540E5" w:rsidRDefault="001B7321" w:rsidP="008171BE">
      <w:pPr>
        <w:widowControl/>
        <w:ind w:rightChars="12" w:right="25" w:firstLineChars="200" w:firstLine="420"/>
        <w:jc w:val="left"/>
        <w:rPr>
          <w:rFonts w:ascii="宋体" w:hAnsi="宋体" w:cs="宋体"/>
          <w:color w:val="888888"/>
          <w:kern w:val="0"/>
          <w:szCs w:val="21"/>
        </w:rPr>
      </w:pPr>
      <w:r w:rsidRPr="002540E5">
        <w:rPr>
          <w:rFonts w:ascii="宋体" w:hAnsi="宋体" w:cs="宋体"/>
          <w:color w:val="888888"/>
          <w:kern w:val="0"/>
          <w:szCs w:val="21"/>
        </w:rPr>
        <w:t>--&gt;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4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E5585F">
        <w:rPr>
          <w:rFonts w:ascii="宋体" w:cs="宋体"/>
          <w:color w:val="888888"/>
          <w:kern w:val="0"/>
          <w:szCs w:val="21"/>
        </w:rPr>
        <w:tab/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服务器查询数据表请求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 xml:space="preserve">_rsp:    </w:t>
      </w:r>
      <w:r>
        <w:rPr>
          <w:rFonts w:ascii="宋体" w:hAnsi="宋体" w:cs="宋体" w:hint="eastAsia"/>
          <w:color w:val="888888"/>
          <w:kern w:val="0"/>
          <w:szCs w:val="21"/>
        </w:rPr>
        <w:t>采集器查询数据表答复</w:t>
      </w:r>
    </w:p>
    <w:p w:rsidR="001B7321" w:rsidRDefault="001B7321" w:rsidP="008171BE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2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8171BE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082625">
        <w:rPr>
          <w:rFonts w:ascii="宋体" w:hAnsi="宋体" w:cs="宋体"/>
          <w:color w:val="888888"/>
          <w:kern w:val="0"/>
          <w:szCs w:val="21"/>
        </w:rPr>
        <w:t>meter_addr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>
        <w:rPr>
          <w:rFonts w:ascii="宋体" w:hAnsi="宋体" w:cs="宋体" w:hint="eastAsia"/>
          <w:color w:val="888888"/>
          <w:kern w:val="0"/>
          <w:szCs w:val="21"/>
        </w:rPr>
        <w:t>表地址，支持多个表同时查询，仅在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有效</w:t>
      </w:r>
    </w:p>
    <w:p w:rsidR="001B7321" w:rsidRPr="004F620E" w:rsidRDefault="001B7321" w:rsidP="008171BE">
      <w:pPr>
        <w:widowControl/>
        <w:ind w:rightChars="12" w:right="25" w:firstLineChars="400" w:firstLine="840"/>
        <w:jc w:val="left"/>
        <w:outlineLvl w:val="0"/>
        <w:rPr>
          <w:rFonts w:ascii="宋体" w:cs="宋体"/>
          <w:color w:val="888888"/>
          <w:kern w:val="0"/>
          <w:szCs w:val="21"/>
        </w:rPr>
      </w:pPr>
      <w:r w:rsidRPr="004F620E">
        <w:rPr>
          <w:rFonts w:ascii="宋体" w:hAnsi="宋体" w:cs="宋体"/>
          <w:color w:val="888888"/>
          <w:kern w:val="0"/>
          <w:szCs w:val="21"/>
        </w:rPr>
        <w:t xml:space="preserve">type: </w:t>
      </w:r>
      <w:r w:rsidRPr="004F620E">
        <w:rPr>
          <w:rFonts w:ascii="宋体" w:hAnsi="宋体" w:cs="宋体" w:hint="eastAsia"/>
          <w:color w:val="888888"/>
          <w:kern w:val="0"/>
          <w:szCs w:val="21"/>
        </w:rPr>
        <w:t>表类型</w:t>
      </w:r>
      <w:r>
        <w:rPr>
          <w:rFonts w:ascii="宋体" w:hAnsi="宋体" w:cs="宋体"/>
          <w:color w:val="888888"/>
          <w:kern w:val="0"/>
          <w:szCs w:val="21"/>
        </w:rPr>
        <w:t xml:space="preserve"> 10</w:t>
      </w:r>
      <w:r>
        <w:rPr>
          <w:rFonts w:ascii="宋体" w:hAnsi="宋体" w:cs="宋体" w:hint="eastAsia"/>
          <w:color w:val="888888"/>
          <w:kern w:val="0"/>
          <w:szCs w:val="21"/>
        </w:rPr>
        <w:t>：水表</w:t>
      </w:r>
      <w:r>
        <w:rPr>
          <w:rFonts w:ascii="宋体" w:hAnsi="宋体" w:cs="宋体"/>
          <w:color w:val="888888"/>
          <w:kern w:val="0"/>
          <w:szCs w:val="21"/>
        </w:rPr>
        <w:t xml:space="preserve"> 20</w:t>
      </w:r>
      <w:r>
        <w:rPr>
          <w:rFonts w:ascii="宋体" w:hAnsi="宋体" w:cs="宋体" w:hint="eastAsia"/>
          <w:color w:val="888888"/>
          <w:kern w:val="0"/>
          <w:szCs w:val="21"/>
        </w:rPr>
        <w:t>：热表</w:t>
      </w:r>
      <w:r>
        <w:rPr>
          <w:rFonts w:ascii="宋体" w:hAnsi="宋体" w:cs="宋体"/>
          <w:color w:val="888888"/>
          <w:kern w:val="0"/>
          <w:szCs w:val="21"/>
        </w:rPr>
        <w:t xml:space="preserve"> 21</w:t>
      </w:r>
      <w:r>
        <w:rPr>
          <w:rFonts w:ascii="宋体" w:hAnsi="宋体" w:cs="宋体" w:hint="eastAsia"/>
          <w:color w:val="888888"/>
          <w:kern w:val="0"/>
          <w:szCs w:val="21"/>
        </w:rPr>
        <w:t>：电表</w:t>
      </w:r>
      <w:r>
        <w:rPr>
          <w:rFonts w:ascii="宋体" w:hAnsi="宋体" w:cs="宋体"/>
          <w:color w:val="888888"/>
          <w:kern w:val="0"/>
          <w:szCs w:val="21"/>
        </w:rPr>
        <w:t xml:space="preserve"> 25</w:t>
      </w:r>
      <w:r>
        <w:rPr>
          <w:rFonts w:ascii="宋体" w:hAnsi="宋体" w:cs="宋体" w:hint="eastAsia"/>
          <w:color w:val="888888"/>
          <w:kern w:val="0"/>
          <w:szCs w:val="21"/>
        </w:rPr>
        <w:t>：阀门</w:t>
      </w:r>
    </w:p>
    <w:p w:rsidR="001B7321" w:rsidRPr="004F620E" w:rsidRDefault="001B7321" w:rsidP="008171BE">
      <w:pPr>
        <w:widowControl/>
        <w:ind w:rightChars="12" w:right="25" w:firstLineChars="400" w:firstLine="840"/>
        <w:jc w:val="left"/>
        <w:outlineLvl w:val="0"/>
        <w:rPr>
          <w:rFonts w:ascii="宋体" w:cs="宋体"/>
          <w:color w:val="888888"/>
          <w:kern w:val="0"/>
          <w:szCs w:val="21"/>
        </w:rPr>
      </w:pPr>
      <w:r w:rsidRPr="004F620E">
        <w:rPr>
          <w:rFonts w:ascii="宋体" w:hAnsi="宋体" w:cs="宋体"/>
          <w:color w:val="888888"/>
          <w:kern w:val="0"/>
          <w:szCs w:val="21"/>
        </w:rPr>
        <w:t>version</w:t>
      </w:r>
      <w:r w:rsidRPr="004F620E">
        <w:rPr>
          <w:rFonts w:ascii="宋体" w:hAnsi="宋体" w:cs="宋体" w:hint="eastAsia"/>
          <w:color w:val="888888"/>
          <w:kern w:val="0"/>
          <w:szCs w:val="21"/>
        </w:rPr>
        <w:t>：协议类型</w:t>
      </w:r>
      <w:r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Default="001B7321" w:rsidP="008171BE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082625">
        <w:rPr>
          <w:rFonts w:ascii="宋体" w:hAnsi="宋体" w:cs="宋体"/>
          <w:color w:val="888888"/>
          <w:kern w:val="0"/>
          <w:szCs w:val="21"/>
        </w:rPr>
        <w:t>result</w:t>
      </w:r>
      <w:r>
        <w:rPr>
          <w:rFonts w:ascii="宋体" w:hAnsi="宋体" w:cs="宋体"/>
          <w:color w:val="888888"/>
          <w:kern w:val="0"/>
          <w:szCs w:val="21"/>
        </w:rPr>
        <w:t xml:space="preserve">:       </w:t>
      </w:r>
      <w:r>
        <w:rPr>
          <w:rFonts w:ascii="宋体" w:hAnsi="宋体" w:cs="宋体" w:hint="eastAsia"/>
          <w:color w:val="888888"/>
          <w:kern w:val="0"/>
          <w:szCs w:val="21"/>
        </w:rPr>
        <w:t>成功</w:t>
      </w:r>
      <w:r>
        <w:rPr>
          <w:rFonts w:ascii="宋体" w:hAnsi="宋体" w:cs="宋体"/>
          <w:color w:val="888888"/>
          <w:kern w:val="0"/>
          <w:szCs w:val="21"/>
        </w:rPr>
        <w:t>/</w:t>
      </w:r>
      <w:r>
        <w:rPr>
          <w:rFonts w:ascii="宋体" w:hAnsi="宋体" w:cs="宋体" w:hint="eastAsia"/>
          <w:color w:val="888888"/>
          <w:kern w:val="0"/>
          <w:szCs w:val="21"/>
        </w:rPr>
        <w:t>失败标志，仅在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_rsp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8171BE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meter </w:t>
      </w:r>
      <w:r>
        <w:rPr>
          <w:rFonts w:ascii="宋体" w:hAnsi="宋体" w:cs="宋体" w:hint="eastAsia"/>
          <w:color w:val="888888"/>
          <w:kern w:val="0"/>
          <w:szCs w:val="21"/>
        </w:rPr>
        <w:t>上报数据格式为：</w:t>
      </w:r>
      <w:r w:rsidRPr="003D3B42">
        <w:rPr>
          <w:rFonts w:ascii="宋体" w:hAnsi="宋体" w:cs="宋体"/>
          <w:color w:val="888888"/>
          <w:kern w:val="0"/>
          <w:szCs w:val="21"/>
        </w:rPr>
        <w:t>Electric_Meter_Table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Heat_Meter_Table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Water_Meter_Table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Valve_Table</w:t>
      </w:r>
    </w:p>
    <w:p w:rsidR="001B7321" w:rsidRDefault="001B7321" w:rsidP="008171BE">
      <w:pPr>
        <w:widowControl/>
        <w:ind w:rightChars="12" w:right="25" w:firstLineChars="350" w:firstLine="735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例如：上报热表数据格式为：</w:t>
      </w:r>
      <w:r w:rsidRPr="00B24D28">
        <w:rPr>
          <w:rFonts w:ascii="宋体" w:hAnsi="宋体" w:cs="宋体"/>
          <w:color w:val="000000"/>
          <w:kern w:val="0"/>
          <w:sz w:val="22"/>
          <w:szCs w:val="22"/>
        </w:rPr>
        <w:t>Meter_addr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6C3D4C">
        <w:rPr>
          <w:rFonts w:ascii="宋体" w:hAnsi="宋体" w:cs="宋体"/>
          <w:color w:val="000000"/>
          <w:kern w:val="0"/>
          <w:sz w:val="22"/>
          <w:szCs w:val="22"/>
        </w:rPr>
        <w:t>Read_time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6C3D4C">
        <w:rPr>
          <w:rFonts w:ascii="宋体" w:hAnsi="宋体" w:cs="宋体"/>
          <w:color w:val="000000"/>
          <w:kern w:val="0"/>
          <w:sz w:val="22"/>
          <w:szCs w:val="22"/>
        </w:rPr>
        <w:t>Subitem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B24D28">
        <w:rPr>
          <w:rFonts w:ascii="宋体" w:hAnsi="宋体" w:cs="宋体"/>
          <w:color w:val="000000"/>
          <w:kern w:val="0"/>
          <w:sz w:val="22"/>
          <w:szCs w:val="22"/>
        </w:rPr>
        <w:t>Acc_heat</w:t>
      </w:r>
    </w:p>
    <w:p w:rsidR="001B7321" w:rsidRPr="003464FC" w:rsidRDefault="001B7321" w:rsidP="008171BE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erro:</w:t>
      </w:r>
      <w:r w:rsidRPr="003464FC">
        <w:t xml:space="preserve"> </w:t>
      </w:r>
      <w:r w:rsidRPr="003464FC">
        <w:rPr>
          <w:rFonts w:ascii="宋体" w:hAnsi="宋体" w:cs="宋体"/>
          <w:color w:val="888888"/>
          <w:kern w:val="0"/>
          <w:szCs w:val="21"/>
        </w:rPr>
        <w:t>0: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没有错误，</w:t>
      </w:r>
      <w:r w:rsidRPr="003464FC">
        <w:rPr>
          <w:rFonts w:ascii="宋体" w:hAnsi="宋体" w:cs="宋体"/>
          <w:color w:val="888888"/>
          <w:kern w:val="0"/>
          <w:szCs w:val="21"/>
        </w:rPr>
        <w:t>1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：通讯超时，</w:t>
      </w:r>
      <w:r w:rsidRPr="003464FC">
        <w:rPr>
          <w:rFonts w:ascii="宋体" w:hAnsi="宋体" w:cs="宋体"/>
          <w:color w:val="888888"/>
          <w:kern w:val="0"/>
          <w:szCs w:val="21"/>
        </w:rPr>
        <w:t>2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：数据验证错误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 xml:space="preserve">&lt;data operation="query/reply/report/continuous/continuous_ack"&gt;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>&lt;sequence&gt;</w:t>
      </w:r>
      <w:r w:rsidRPr="00BE69F4">
        <w:rPr>
          <w:rFonts w:ascii="Verdana" w:hAnsi="Verdana" w:cs="宋体"/>
          <w:b/>
          <w:bCs/>
          <w:kern w:val="0"/>
          <w:szCs w:val="21"/>
        </w:rPr>
        <w:t>XXXXXXXX</w:t>
      </w:r>
      <w:r w:rsidRPr="00BF243D">
        <w:rPr>
          <w:rFonts w:ascii="Verdana" w:hAnsi="Verdana" w:cs="宋体"/>
          <w:color w:val="990000"/>
          <w:kern w:val="0"/>
          <w:szCs w:val="21"/>
        </w:rPr>
        <w:t xml:space="preserve">&lt;/sequence&gt;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 xml:space="preserve">&lt;parser&gt;yes/no&lt;/parser&gt;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 xml:space="preserve">&lt;time&gt; YYYYMMDDHHMMSS &lt;/time&gt;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 xml:space="preserve">&lt;total&gt;XXX&lt;/total&gt;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 xml:space="preserve">&lt;current&gt;XXX&lt;/current&gt; </w:t>
      </w:r>
    </w:p>
    <w:p w:rsidR="001B7321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>
        <w:rPr>
          <w:rFonts w:ascii="Verdana" w:hAnsi="Verdana" w:cs="宋体"/>
          <w:color w:val="990000"/>
          <w:kern w:val="0"/>
          <w:szCs w:val="21"/>
        </w:rPr>
        <w:t>&lt;user</w:t>
      </w:r>
      <w:r w:rsidRPr="00BF243D">
        <w:rPr>
          <w:rFonts w:ascii="Verdana" w:hAnsi="Verdana" w:cs="宋体"/>
          <w:color w:val="990000"/>
          <w:kern w:val="0"/>
          <w:szCs w:val="21"/>
        </w:rPr>
        <w:t xml:space="preserve"> id="</w:t>
      </w:r>
      <w:r w:rsidRPr="00064CFD">
        <w:rPr>
          <w:rFonts w:ascii="Verdana" w:hAnsi="Verdana" w:cs="宋体"/>
          <w:b/>
          <w:kern w:val="0"/>
          <w:szCs w:val="21"/>
        </w:rPr>
        <w:t>15-13-01-01</w:t>
      </w:r>
      <w:r w:rsidRPr="00BF243D">
        <w:rPr>
          <w:rFonts w:ascii="Verdana" w:hAnsi="Verdana" w:cs="宋体"/>
          <w:color w:val="990000"/>
          <w:kern w:val="0"/>
          <w:szCs w:val="21"/>
        </w:rPr>
        <w:t>"&gt;</w:t>
      </w:r>
    </w:p>
    <w:p w:rsidR="001B7321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color w:val="990000"/>
          <w:kern w:val="0"/>
          <w:szCs w:val="21"/>
        </w:rPr>
        <w:t xml:space="preserve">    &lt;table type=”25”&gt;</w:t>
      </w:r>
      <w:r w:rsidRPr="008F1D3D">
        <w:rPr>
          <w:rFonts w:ascii="Verdana" w:hAnsi="Verdana" w:cs="宋体"/>
          <w:b/>
          <w:bCs/>
          <w:kern w:val="0"/>
          <w:szCs w:val="21"/>
        </w:rPr>
        <w:t xml:space="preserve"> </w:t>
      </w:r>
      <w:r>
        <w:rPr>
          <w:rFonts w:hint="eastAsia"/>
          <w:sz w:val="20"/>
          <w:szCs w:val="20"/>
        </w:rPr>
        <w:t>数据</w:t>
      </w:r>
      <w:r w:rsidRPr="004F786C">
        <w:rPr>
          <w:rFonts w:ascii="Verdana" w:hAnsi="Verdana" w:cs="宋体"/>
          <w:color w:val="990000"/>
          <w:kern w:val="0"/>
          <w:szCs w:val="21"/>
        </w:rPr>
        <w:t>&lt;/table&gt;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>&lt;/</w:t>
      </w:r>
      <w:r w:rsidRPr="00D9153C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user</w:t>
      </w:r>
      <w:r w:rsidRPr="00BF243D">
        <w:rPr>
          <w:rFonts w:ascii="Verdana" w:hAnsi="Verdana" w:cs="宋体"/>
          <w:color w:val="990000"/>
          <w:kern w:val="0"/>
          <w:szCs w:val="21"/>
        </w:rPr>
        <w:t xml:space="preserve">&gt; </w:t>
      </w:r>
    </w:p>
    <w:p w:rsidR="001B7321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>
        <w:rPr>
          <w:rFonts w:ascii="Verdana" w:hAnsi="Verdana" w:cs="宋体"/>
          <w:color w:val="990000"/>
          <w:kern w:val="0"/>
          <w:szCs w:val="21"/>
        </w:rPr>
        <w:t>&lt;user</w:t>
      </w:r>
      <w:r w:rsidRPr="00BF243D">
        <w:rPr>
          <w:rFonts w:ascii="Verdana" w:hAnsi="Verdana" w:cs="宋体"/>
          <w:color w:val="990000"/>
          <w:kern w:val="0"/>
          <w:szCs w:val="21"/>
        </w:rPr>
        <w:t xml:space="preserve"> id="</w:t>
      </w:r>
      <w:r w:rsidRPr="00064CFD">
        <w:rPr>
          <w:rFonts w:ascii="Verdana" w:hAnsi="Verdana" w:cs="宋体"/>
          <w:b/>
          <w:kern w:val="0"/>
          <w:szCs w:val="21"/>
        </w:rPr>
        <w:t>15-13-01-0</w:t>
      </w:r>
      <w:r>
        <w:rPr>
          <w:rFonts w:ascii="Verdana" w:hAnsi="Verdana" w:cs="宋体"/>
          <w:b/>
          <w:kern w:val="0"/>
          <w:szCs w:val="21"/>
        </w:rPr>
        <w:t>2</w:t>
      </w:r>
      <w:r w:rsidRPr="00BF243D">
        <w:rPr>
          <w:rFonts w:ascii="Verdana" w:hAnsi="Verdana" w:cs="宋体"/>
          <w:color w:val="990000"/>
          <w:kern w:val="0"/>
          <w:szCs w:val="21"/>
        </w:rPr>
        <w:t>"&gt;</w:t>
      </w:r>
    </w:p>
    <w:p w:rsidR="001B7321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color w:val="990000"/>
          <w:kern w:val="0"/>
          <w:szCs w:val="21"/>
        </w:rPr>
        <w:t xml:space="preserve">    &lt;table type=”25”&gt;</w:t>
      </w:r>
      <w:r w:rsidRPr="008F1D3D">
        <w:rPr>
          <w:rFonts w:ascii="Verdana" w:hAnsi="Verdana" w:cs="宋体"/>
          <w:b/>
          <w:bCs/>
          <w:kern w:val="0"/>
          <w:szCs w:val="21"/>
        </w:rPr>
        <w:t xml:space="preserve"> </w:t>
      </w:r>
      <w:r>
        <w:rPr>
          <w:rFonts w:hint="eastAsia"/>
          <w:sz w:val="20"/>
          <w:szCs w:val="20"/>
        </w:rPr>
        <w:t>数据</w:t>
      </w:r>
      <w:r w:rsidRPr="004F786C">
        <w:rPr>
          <w:rFonts w:ascii="Verdana" w:hAnsi="Verdana" w:cs="宋体"/>
          <w:color w:val="990000"/>
          <w:kern w:val="0"/>
          <w:szCs w:val="21"/>
        </w:rPr>
        <w:t>&lt;/table&gt;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>&lt;/</w:t>
      </w:r>
      <w:r w:rsidRPr="00D9153C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user</w:t>
      </w:r>
      <w:r w:rsidRPr="00BF243D">
        <w:rPr>
          <w:rFonts w:ascii="Verdana" w:hAnsi="Verdana" w:cs="宋体"/>
          <w:color w:val="990000"/>
          <w:kern w:val="0"/>
          <w:szCs w:val="21"/>
        </w:rPr>
        <w:t xml:space="preserve">&gt; </w:t>
      </w:r>
    </w:p>
    <w:p w:rsidR="001B7321" w:rsidRPr="00BF243D" w:rsidRDefault="001B7321" w:rsidP="008171BE">
      <w:pPr>
        <w:widowControl/>
        <w:ind w:leftChars="86" w:left="421" w:rightChars="12" w:right="25" w:hanging="240"/>
        <w:jc w:val="left"/>
        <w:rPr>
          <w:rFonts w:ascii="Verdana" w:hAnsi="Verdana" w:cs="宋体"/>
          <w:color w:val="990000"/>
          <w:kern w:val="0"/>
          <w:szCs w:val="21"/>
        </w:rPr>
      </w:pPr>
      <w:r w:rsidRPr="00BF243D">
        <w:rPr>
          <w:rFonts w:ascii="Verdana" w:hAnsi="Verdana" w:cs="宋体"/>
          <w:color w:val="990000"/>
          <w:kern w:val="0"/>
          <w:szCs w:val="21"/>
        </w:rPr>
        <w:t>&lt;/data&gt;</w:t>
      </w:r>
    </w:p>
    <w:p w:rsidR="001B7321" w:rsidRPr="006F4314" w:rsidRDefault="001B7321" w:rsidP="008171BE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625E7E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</w:p>
    <w:p w:rsidR="001B7321" w:rsidRDefault="001B7321" w:rsidP="003F4873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13</w:t>
      </w:r>
      <w:r>
        <w:rPr>
          <w:rFonts w:ascii="Verdana" w:hAnsi="Verdana" w:cs="宋体" w:hint="eastAsia"/>
          <w:b/>
          <w:bCs/>
          <w:kern w:val="0"/>
          <w:szCs w:val="21"/>
        </w:rPr>
        <w:t>．服务器修改报</w:t>
      </w:r>
      <w:r w:rsidRPr="00A57375">
        <w:rPr>
          <w:rFonts w:ascii="Verdana" w:hAnsi="Verdana" w:cs="宋体" w:hint="eastAsia"/>
          <w:b/>
          <w:bCs/>
          <w:kern w:val="0"/>
          <w:szCs w:val="21"/>
        </w:rPr>
        <w:t>数据</w:t>
      </w:r>
      <w:r>
        <w:rPr>
          <w:rFonts w:ascii="Verdana" w:hAnsi="Verdana" w:cs="宋体" w:hint="eastAsia"/>
          <w:b/>
          <w:bCs/>
          <w:kern w:val="0"/>
          <w:szCs w:val="21"/>
        </w:rPr>
        <w:t>表</w:t>
      </w:r>
      <w:r>
        <w:rPr>
          <w:rFonts w:ascii="Verdana" w:hAnsi="Verdana" w:cs="宋体"/>
          <w:b/>
          <w:bCs/>
          <w:kern w:val="0"/>
          <w:szCs w:val="21"/>
        </w:rPr>
        <w:t xml:space="preserve">(modify)  </w:t>
      </w:r>
    </w:p>
    <w:p w:rsidR="001B7321" w:rsidRPr="00A57375" w:rsidRDefault="001B7321" w:rsidP="003F4873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 w:hint="eastAsia"/>
          <w:b/>
          <w:bCs/>
          <w:kern w:val="0"/>
          <w:szCs w:val="21"/>
        </w:rPr>
        <w:t>作用：</w:t>
      </w:r>
      <w:r w:rsidRPr="00066DC9">
        <w:rPr>
          <w:rFonts w:ascii="Verdana" w:hAnsi="Verdana" w:cs="宋体" w:hint="eastAsia"/>
          <w:bCs/>
          <w:kern w:val="0"/>
          <w:szCs w:val="21"/>
        </w:rPr>
        <w:t>当表信息有个别错误时，可根据</w:t>
      </w:r>
      <w:r w:rsidRPr="00066DC9">
        <w:rPr>
          <w:rFonts w:ascii="Verdana" w:hAnsi="Verdana" w:cs="宋体"/>
          <w:kern w:val="0"/>
          <w:szCs w:val="21"/>
        </w:rPr>
        <w:t>User_id</w:t>
      </w:r>
      <w:r w:rsidRPr="00066DC9">
        <w:rPr>
          <w:rFonts w:ascii="Verdana" w:hAnsi="Verdana" w:cs="宋体" w:hint="eastAsia"/>
          <w:kern w:val="0"/>
          <w:szCs w:val="21"/>
        </w:rPr>
        <w:t>修改其中的几项数据，而不需要重新下发表地址</w:t>
      </w:r>
    </w:p>
    <w:p w:rsidR="001B7321" w:rsidRPr="00A40DBB" w:rsidRDefault="001B7321" w:rsidP="003F4873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3F487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3F4873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3F4873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3F4873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3F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3F48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Default="001B7321" w:rsidP="003F487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building_id: AAAAAA</w:t>
      </w:r>
    </w:p>
    <w:p w:rsidR="001B7321" w:rsidRDefault="001B7321" w:rsidP="003F487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gateway_id: AAA</w:t>
      </w:r>
    </w:p>
    <w:p w:rsidR="001B7321" w:rsidRPr="00A40DBB" w:rsidRDefault="001B7321" w:rsidP="003F487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以上</w:t>
      </w:r>
      <w:r>
        <w:rPr>
          <w:rFonts w:ascii="宋体" w:hAnsi="宋体" w:cs="宋体"/>
          <w:color w:val="888888"/>
          <w:kern w:val="0"/>
          <w:szCs w:val="21"/>
        </w:rPr>
        <w:t>ID</w:t>
      </w:r>
      <w:r>
        <w:rPr>
          <w:rFonts w:ascii="宋体" w:hAnsi="宋体" w:cs="宋体" w:hint="eastAsia"/>
          <w:color w:val="888888"/>
          <w:kern w:val="0"/>
          <w:szCs w:val="21"/>
        </w:rPr>
        <w:t>编码为广播查询编号，可对任意采集器进行点对点的配置信息查询</w:t>
      </w:r>
    </w:p>
    <w:p w:rsidR="001B7321" w:rsidRPr="00A40DBB" w:rsidRDefault="001B7321" w:rsidP="003F487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3F4873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3F4873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3F4873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3F4873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3F4873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B5432A" w:rsidRDefault="001B7321" w:rsidP="003F4873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AC40D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4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E5585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E5585F">
        <w:rPr>
          <w:rFonts w:ascii="宋体" w:cs="宋体"/>
          <w:color w:val="888888"/>
          <w:kern w:val="0"/>
          <w:szCs w:val="21"/>
        </w:rPr>
        <w:tab/>
      </w:r>
      <w:r w:rsidRPr="00E5585F">
        <w:rPr>
          <w:rFonts w:ascii="宋体" w:hAnsi="宋体" w:cs="宋体"/>
          <w:color w:val="888888"/>
          <w:kern w:val="0"/>
          <w:szCs w:val="21"/>
        </w:rPr>
        <w:t>modify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服务器修改数据表请求</w:t>
      </w:r>
    </w:p>
    <w:p w:rsidR="001B7321" w:rsidRDefault="001B7321" w:rsidP="00AC40D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E5585F">
        <w:rPr>
          <w:rFonts w:ascii="宋体" w:hAnsi="宋体" w:cs="宋体"/>
          <w:color w:val="888888"/>
          <w:kern w:val="0"/>
          <w:szCs w:val="21"/>
        </w:rPr>
        <w:t>modify</w:t>
      </w:r>
      <w:r>
        <w:rPr>
          <w:rFonts w:ascii="宋体" w:hAnsi="宋体" w:cs="宋体"/>
          <w:color w:val="888888"/>
          <w:kern w:val="0"/>
          <w:szCs w:val="21"/>
        </w:rPr>
        <w:t xml:space="preserve">_rsp:    </w:t>
      </w:r>
      <w:r>
        <w:rPr>
          <w:rFonts w:ascii="宋体" w:hAnsi="宋体" w:cs="宋体" w:hint="eastAsia"/>
          <w:color w:val="888888"/>
          <w:kern w:val="0"/>
          <w:szCs w:val="21"/>
        </w:rPr>
        <w:t>采集器修改数据表答复</w:t>
      </w:r>
    </w:p>
    <w:p w:rsidR="001B7321" w:rsidRDefault="001B7321" w:rsidP="00AC40DF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3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AC40DF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8339CA">
        <w:rPr>
          <w:rFonts w:ascii="宋体" w:hAnsi="宋体" w:cs="宋体"/>
          <w:color w:val="888888"/>
          <w:kern w:val="0"/>
          <w:szCs w:val="21"/>
        </w:rPr>
        <w:t>C</w:t>
      </w:r>
      <w:r>
        <w:rPr>
          <w:rFonts w:ascii="宋体" w:hAnsi="宋体" w:cs="宋体"/>
          <w:color w:val="888888"/>
          <w:kern w:val="0"/>
          <w:szCs w:val="21"/>
        </w:rPr>
        <w:t>ontent</w:t>
      </w:r>
      <w:r>
        <w:rPr>
          <w:rFonts w:ascii="宋体" w:hAnsi="宋体" w:cs="宋体" w:hint="eastAsia"/>
          <w:color w:val="888888"/>
          <w:kern w:val="0"/>
          <w:szCs w:val="21"/>
        </w:rPr>
        <w:t>：数据修改内容</w:t>
      </w:r>
      <w:r>
        <w:rPr>
          <w:rFonts w:ascii="宋体" w:cs="宋体"/>
          <w:color w:val="888888"/>
          <w:kern w:val="0"/>
          <w:szCs w:val="21"/>
        </w:rPr>
        <w:t>,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 w:rsidRPr="00E5585F">
        <w:rPr>
          <w:rFonts w:ascii="宋体" w:hAnsi="宋体" w:cs="宋体"/>
          <w:color w:val="888888"/>
          <w:kern w:val="0"/>
          <w:szCs w:val="21"/>
        </w:rPr>
        <w:t>modify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  <w:r>
        <w:rPr>
          <w:rFonts w:ascii="宋体" w:cs="宋体"/>
          <w:color w:val="888888"/>
          <w:kern w:val="0"/>
          <w:szCs w:val="21"/>
        </w:rPr>
        <w:t>,</w:t>
      </w:r>
      <w:r>
        <w:rPr>
          <w:rFonts w:ascii="宋体" w:hAnsi="宋体" w:cs="宋体" w:hint="eastAsia"/>
          <w:color w:val="888888"/>
          <w:kern w:val="0"/>
          <w:szCs w:val="21"/>
        </w:rPr>
        <w:t>使用标准的</w:t>
      </w:r>
      <w:r>
        <w:rPr>
          <w:rFonts w:ascii="宋体" w:hAnsi="宋体" w:cs="宋体"/>
          <w:color w:val="888888"/>
          <w:kern w:val="0"/>
          <w:szCs w:val="21"/>
        </w:rPr>
        <w:t>sql</w:t>
      </w:r>
      <w:r>
        <w:rPr>
          <w:rFonts w:ascii="宋体" w:hAnsi="宋体" w:cs="宋体" w:hint="eastAsia"/>
          <w:color w:val="888888"/>
          <w:kern w:val="0"/>
          <w:szCs w:val="21"/>
        </w:rPr>
        <w:t>语句</w:t>
      </w:r>
    </w:p>
    <w:p w:rsidR="001B7321" w:rsidRDefault="001B7321" w:rsidP="00AC40DF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Num: </w:t>
      </w:r>
      <w:r>
        <w:rPr>
          <w:rFonts w:ascii="宋体" w:hAnsi="宋体" w:cs="宋体" w:hint="eastAsia"/>
          <w:color w:val="888888"/>
          <w:kern w:val="0"/>
          <w:szCs w:val="21"/>
        </w:rPr>
        <w:t>修改语句的个数，最大支持一次带</w:t>
      </w:r>
      <w:r>
        <w:rPr>
          <w:rFonts w:ascii="宋体" w:hAnsi="宋体" w:cs="宋体"/>
          <w:color w:val="888888"/>
          <w:kern w:val="0"/>
          <w:szCs w:val="21"/>
        </w:rPr>
        <w:t>50</w:t>
      </w:r>
      <w:r>
        <w:rPr>
          <w:rFonts w:ascii="宋体" w:hAnsi="宋体" w:cs="宋体" w:hint="eastAsia"/>
          <w:color w:val="888888"/>
          <w:kern w:val="0"/>
          <w:szCs w:val="21"/>
        </w:rPr>
        <w:t>个修改语句</w:t>
      </w:r>
    </w:p>
    <w:p w:rsidR="001B7321" w:rsidRPr="0070564F" w:rsidRDefault="001B7321" w:rsidP="00B512FC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D535EE">
        <w:rPr>
          <w:rFonts w:ascii="宋体" w:hAnsi="宋体" w:cs="宋体"/>
          <w:color w:val="888888"/>
          <w:kern w:val="0"/>
          <w:szCs w:val="21"/>
        </w:rPr>
        <w:t>flag</w:t>
      </w:r>
      <w:r>
        <w:rPr>
          <w:rFonts w:ascii="宋体" w:hAnsi="宋体" w:cs="宋体"/>
          <w:color w:val="888888"/>
          <w:kern w:val="0"/>
          <w:szCs w:val="21"/>
        </w:rPr>
        <w:t xml:space="preserve">:  </w:t>
      </w:r>
      <w:r>
        <w:rPr>
          <w:rFonts w:ascii="宋体" w:hAnsi="宋体" w:cs="宋体" w:hint="eastAsia"/>
          <w:color w:val="888888"/>
          <w:kern w:val="0"/>
          <w:szCs w:val="21"/>
        </w:rPr>
        <w:t>成功</w:t>
      </w:r>
      <w:r>
        <w:rPr>
          <w:rFonts w:ascii="宋体" w:hAnsi="宋体" w:cs="宋体"/>
          <w:color w:val="888888"/>
          <w:kern w:val="0"/>
          <w:szCs w:val="21"/>
        </w:rPr>
        <w:t>/</w:t>
      </w:r>
      <w:r>
        <w:rPr>
          <w:rFonts w:ascii="宋体" w:hAnsi="宋体" w:cs="宋体" w:hint="eastAsia"/>
          <w:color w:val="888888"/>
          <w:kern w:val="0"/>
          <w:szCs w:val="21"/>
        </w:rPr>
        <w:t>失败标志，仅在</w:t>
      </w:r>
      <w:r w:rsidRPr="00E5585F">
        <w:rPr>
          <w:rFonts w:ascii="宋体" w:hAnsi="宋体" w:cs="宋体"/>
          <w:color w:val="888888"/>
          <w:kern w:val="0"/>
          <w:szCs w:val="21"/>
        </w:rPr>
        <w:t>modify</w:t>
      </w:r>
      <w:r>
        <w:rPr>
          <w:rFonts w:ascii="宋体" w:hAnsi="宋体" w:cs="宋体"/>
          <w:color w:val="888888"/>
          <w:kern w:val="0"/>
          <w:szCs w:val="21"/>
        </w:rPr>
        <w:t>_rsp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  <w:r>
        <w:rPr>
          <w:rFonts w:ascii="宋体" w:cs="宋体"/>
          <w:color w:val="888888"/>
          <w:kern w:val="0"/>
          <w:szCs w:val="21"/>
        </w:rPr>
        <w:t>,0</w:t>
      </w:r>
      <w:r>
        <w:rPr>
          <w:rFonts w:ascii="宋体" w:hAnsi="宋体" w:cs="宋体" w:hint="eastAsia"/>
          <w:color w:val="888888"/>
          <w:kern w:val="0"/>
          <w:szCs w:val="21"/>
        </w:rPr>
        <w:t>为成功，大于</w:t>
      </w:r>
      <w:r>
        <w:rPr>
          <w:rFonts w:ascii="宋体" w:cs="宋体"/>
          <w:color w:val="888888"/>
          <w:kern w:val="0"/>
          <w:szCs w:val="21"/>
        </w:rPr>
        <w:t>0</w:t>
      </w:r>
      <w:r>
        <w:rPr>
          <w:rFonts w:ascii="宋体" w:hAnsi="宋体" w:cs="宋体" w:hint="eastAsia"/>
          <w:color w:val="888888"/>
          <w:kern w:val="0"/>
          <w:szCs w:val="21"/>
        </w:rPr>
        <w:t>为在执行第几个</w:t>
      </w:r>
      <w:r>
        <w:rPr>
          <w:rFonts w:ascii="宋体" w:hAnsi="宋体" w:cs="宋体"/>
          <w:color w:val="888888"/>
          <w:kern w:val="0"/>
          <w:szCs w:val="21"/>
        </w:rPr>
        <w:t>content</w:t>
      </w:r>
      <w:r>
        <w:rPr>
          <w:rFonts w:ascii="宋体" w:hAnsi="宋体" w:cs="宋体" w:hint="eastAsia"/>
          <w:color w:val="888888"/>
          <w:kern w:val="0"/>
          <w:szCs w:val="21"/>
        </w:rPr>
        <w:t>时失败</w:t>
      </w:r>
    </w:p>
    <w:p w:rsidR="001B7321" w:rsidRDefault="001B7321" w:rsidP="003F4873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kern w:val="0"/>
          <w:szCs w:val="21"/>
        </w:rPr>
      </w:pPr>
      <w:r w:rsidRPr="00E80DCF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modify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990000"/>
          <w:kern w:val="0"/>
          <w:szCs w:val="21"/>
        </w:rPr>
        <w:t>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 w:rsidRPr="00487399">
        <w:rPr>
          <w:rFonts w:ascii="Verdana" w:hAnsi="Verdana" w:cs="宋体"/>
          <w:b/>
          <w:bCs/>
          <w:kern w:val="0"/>
          <w:szCs w:val="21"/>
        </w:rPr>
        <w:t xml:space="preserve"> </w:t>
      </w:r>
      <w:r>
        <w:rPr>
          <w:rFonts w:ascii="Verdana" w:hAnsi="Verdana" w:cs="宋体"/>
          <w:b/>
          <w:bCs/>
          <w:kern w:val="0"/>
          <w:szCs w:val="21"/>
        </w:rPr>
        <w:t>modify_req/modify_rsp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"</w:t>
      </w:r>
      <w:r>
        <w:rPr>
          <w:rFonts w:ascii="Verdana" w:hAnsi="Verdana" w:cs="宋体"/>
          <w:color w:val="0000FF"/>
          <w:kern w:val="0"/>
          <w:szCs w:val="21"/>
        </w:rPr>
        <w:t xml:space="preserve"> num= “6”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3F4873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color w:val="0000FF"/>
          <w:kern w:val="0"/>
          <w:szCs w:val="21"/>
        </w:rPr>
      </w:pPr>
      <w:r>
        <w:rPr>
          <w:rFonts w:ascii="Verdana" w:hAnsi="Verdana" w:cs="宋体"/>
          <w:color w:val="0000FF"/>
          <w:kern w:val="0"/>
          <w:szCs w:val="21"/>
        </w:rPr>
        <w:t xml:space="preserve">   </w:t>
      </w:r>
      <w:r w:rsidRPr="00E80DCF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content  id=”1”</w:t>
      </w:r>
      <w:r w:rsidRPr="00E80DCF">
        <w:rPr>
          <w:rFonts w:ascii="Verdana" w:hAnsi="Verdana" w:cs="宋体"/>
          <w:color w:val="0000FF"/>
          <w:kern w:val="0"/>
          <w:szCs w:val="21"/>
        </w:rPr>
        <w:t>&gt;</w:t>
      </w:r>
      <w:r w:rsidRPr="0019391A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BE0BA6">
        <w:rPr>
          <w:rFonts w:ascii="Verdana" w:hAnsi="Verdana" w:cs="宋体"/>
          <w:b/>
          <w:kern w:val="0"/>
          <w:szCs w:val="21"/>
        </w:rPr>
        <w:t xml:space="preserve">update </w:t>
      </w:r>
      <w:r w:rsidRPr="00734385">
        <w:rPr>
          <w:rFonts w:ascii="Verdana" w:hAnsi="Verdana" w:cs="宋体"/>
          <w:b/>
          <w:kern w:val="0"/>
          <w:szCs w:val="21"/>
        </w:rPr>
        <w:t>Meter_Info_Table</w:t>
      </w:r>
      <w:r w:rsidRPr="00BE0BA6">
        <w:rPr>
          <w:rFonts w:ascii="Verdana" w:hAnsi="Verdana" w:cs="宋体"/>
          <w:b/>
          <w:kern w:val="0"/>
          <w:szCs w:val="21"/>
        </w:rPr>
        <w:t xml:space="preserve"> SET </w:t>
      </w:r>
      <w:r w:rsidRPr="0017060E">
        <w:rPr>
          <w:rFonts w:ascii="Verdana" w:hAnsi="Verdana" w:cs="宋体"/>
          <w:b/>
          <w:kern w:val="0"/>
          <w:szCs w:val="21"/>
        </w:rPr>
        <w:t xml:space="preserve">Meter_type </w:t>
      </w:r>
      <w:r w:rsidRPr="00BE0BA6">
        <w:rPr>
          <w:rFonts w:ascii="Verdana" w:hAnsi="Verdana" w:cs="宋体"/>
          <w:b/>
          <w:kern w:val="0"/>
          <w:szCs w:val="21"/>
        </w:rPr>
        <w:t>='</w:t>
      </w:r>
      <w:r>
        <w:rPr>
          <w:rFonts w:ascii="Verdana" w:hAnsi="Verdana" w:cs="宋体"/>
          <w:b/>
          <w:kern w:val="0"/>
          <w:szCs w:val="21"/>
        </w:rPr>
        <w:t>20</w:t>
      </w:r>
      <w:r w:rsidRPr="00BE0BA6">
        <w:rPr>
          <w:rFonts w:ascii="Verdana" w:hAnsi="Verdana" w:cs="宋体"/>
          <w:b/>
          <w:kern w:val="0"/>
          <w:szCs w:val="21"/>
        </w:rPr>
        <w:t xml:space="preserve">' where </w:t>
      </w:r>
      <w:bookmarkStart w:id="0" w:name="OLE_LINK5"/>
      <w:bookmarkStart w:id="1" w:name="OLE_LINK6"/>
      <w:r w:rsidRPr="00087013">
        <w:rPr>
          <w:rFonts w:ascii="Verdana" w:hAnsi="Verdana" w:cs="宋体"/>
          <w:b/>
          <w:kern w:val="0"/>
          <w:szCs w:val="21"/>
        </w:rPr>
        <w:t>User_id</w:t>
      </w:r>
      <w:bookmarkEnd w:id="0"/>
      <w:bookmarkEnd w:id="1"/>
      <w:r w:rsidRPr="00BE0BA6">
        <w:rPr>
          <w:rFonts w:ascii="Verdana" w:hAnsi="Verdana" w:cs="宋体"/>
          <w:b/>
          <w:kern w:val="0"/>
          <w:szCs w:val="21"/>
        </w:rPr>
        <w:t>='</w:t>
      </w:r>
      <w:r w:rsidRPr="00064CFD">
        <w:rPr>
          <w:rFonts w:ascii="Verdana" w:hAnsi="Verdana" w:cs="宋体"/>
          <w:b/>
          <w:kern w:val="0"/>
          <w:szCs w:val="21"/>
        </w:rPr>
        <w:t>15-13-01-01</w:t>
      </w:r>
      <w:r w:rsidRPr="00BE0BA6">
        <w:rPr>
          <w:rFonts w:ascii="Verdana" w:hAnsi="Verdana" w:cs="宋体"/>
          <w:b/>
          <w:kern w:val="0"/>
          <w:szCs w:val="21"/>
        </w:rPr>
        <w:t xml:space="preserve">' </w:t>
      </w:r>
      <w:r w:rsidRPr="00E80DCF">
        <w:rPr>
          <w:rFonts w:ascii="Verdana" w:hAnsi="Verdana" w:cs="宋体"/>
          <w:color w:val="0000FF"/>
          <w:kern w:val="0"/>
          <w:szCs w:val="21"/>
        </w:rPr>
        <w:t>&lt;/</w:t>
      </w:r>
      <w:r w:rsidRPr="00911147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content</w:t>
      </w:r>
      <w:r w:rsidRPr="00E80DCF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Default="001B7321" w:rsidP="00293D98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color w:val="0000FF"/>
          <w:kern w:val="0"/>
          <w:szCs w:val="21"/>
        </w:rPr>
      </w:pPr>
      <w:r>
        <w:rPr>
          <w:rFonts w:ascii="Verdana" w:hAnsi="Verdana" w:cs="宋体"/>
          <w:color w:val="0000FF"/>
          <w:kern w:val="0"/>
          <w:szCs w:val="21"/>
        </w:rPr>
        <w:t xml:space="preserve">   </w:t>
      </w:r>
      <w:r w:rsidRPr="00E80DCF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content  id=”</w:t>
      </w:r>
      <w:r w:rsidRPr="006B4A03">
        <w:rPr>
          <w:rFonts w:ascii="Verdana" w:hAnsi="Verdana" w:cs="宋体"/>
          <w:b/>
          <w:kern w:val="0"/>
          <w:szCs w:val="21"/>
        </w:rPr>
        <w:t>XX</w:t>
      </w:r>
      <w:r>
        <w:rPr>
          <w:rFonts w:ascii="Verdana" w:hAnsi="Verdana" w:cs="宋体"/>
          <w:b/>
          <w:kern w:val="0"/>
          <w:szCs w:val="21"/>
        </w:rPr>
        <w:t>”</w:t>
      </w:r>
      <w:r w:rsidRPr="00E80DCF">
        <w:rPr>
          <w:rFonts w:ascii="Verdana" w:hAnsi="Verdana" w:cs="宋体"/>
          <w:color w:val="0000FF"/>
          <w:kern w:val="0"/>
          <w:szCs w:val="21"/>
        </w:rPr>
        <w:t>&gt;</w:t>
      </w:r>
      <w:r w:rsidRPr="0019391A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BE0BA6">
        <w:rPr>
          <w:rFonts w:ascii="Verdana" w:hAnsi="Verdana" w:cs="宋体"/>
          <w:b/>
          <w:kern w:val="0"/>
          <w:szCs w:val="21"/>
        </w:rPr>
        <w:t xml:space="preserve"> </w:t>
      </w:r>
      <w:r w:rsidRPr="00E80DCF">
        <w:rPr>
          <w:rFonts w:ascii="Verdana" w:hAnsi="Verdana" w:cs="宋体"/>
          <w:color w:val="0000FF"/>
          <w:kern w:val="0"/>
          <w:szCs w:val="21"/>
        </w:rPr>
        <w:t>&lt;/</w:t>
      </w:r>
      <w:r w:rsidRPr="00911147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content</w:t>
      </w:r>
      <w:r w:rsidRPr="00E80DCF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Default="001B7321" w:rsidP="003F4873">
      <w:pPr>
        <w:widowControl/>
        <w:ind w:leftChars="-2" w:left="-4" w:rightChars="12" w:right="25" w:firstLineChars="196" w:firstLine="412"/>
        <w:jc w:val="left"/>
        <w:rPr>
          <w:rFonts w:ascii="Verdana" w:hAnsi="Verdana" w:cs="宋体"/>
          <w:color w:val="0000FF"/>
          <w:kern w:val="0"/>
          <w:szCs w:val="21"/>
        </w:rPr>
      </w:pPr>
      <w:r>
        <w:rPr>
          <w:rFonts w:ascii="Verdana" w:hAnsi="Verdana" w:cs="宋体"/>
          <w:color w:val="0000FF"/>
          <w:kern w:val="0"/>
          <w:szCs w:val="21"/>
        </w:rPr>
        <w:t xml:space="preserve">   </w:t>
      </w:r>
      <w:r w:rsidRPr="00E80DCF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flag</w:t>
      </w:r>
      <w:r w:rsidRPr="00E80DCF">
        <w:rPr>
          <w:rFonts w:ascii="Verdana" w:hAnsi="Verdana" w:cs="宋体"/>
          <w:color w:val="0000FF"/>
          <w:kern w:val="0"/>
          <w:szCs w:val="21"/>
        </w:rPr>
        <w:t>&gt;</w:t>
      </w:r>
      <w:r w:rsidRPr="0019391A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>
        <w:rPr>
          <w:rFonts w:ascii="Verdana" w:hAnsi="Verdana" w:cs="宋体"/>
          <w:b/>
          <w:kern w:val="0"/>
          <w:szCs w:val="21"/>
        </w:rPr>
        <w:t xml:space="preserve"> </w:t>
      </w:r>
      <w:r w:rsidRPr="00E80DCF">
        <w:rPr>
          <w:rFonts w:ascii="Verdana" w:hAnsi="Verdana" w:cs="宋体"/>
          <w:color w:val="0000FF"/>
          <w:kern w:val="0"/>
          <w:szCs w:val="21"/>
        </w:rPr>
        <w:t>&lt;/</w:t>
      </w:r>
      <w:r>
        <w:rPr>
          <w:rFonts w:ascii="Verdana" w:hAnsi="Verdana" w:cs="宋体"/>
          <w:color w:val="990000"/>
          <w:kern w:val="0"/>
          <w:szCs w:val="21"/>
        </w:rPr>
        <w:t>flag</w:t>
      </w:r>
      <w:r w:rsidRPr="00E80DCF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A40DBB" w:rsidRDefault="001B7321" w:rsidP="003F4873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E80DCF">
        <w:rPr>
          <w:rFonts w:ascii="Verdana" w:hAnsi="Verdana" w:cs="宋体"/>
          <w:color w:val="0000FF"/>
          <w:kern w:val="0"/>
          <w:szCs w:val="21"/>
        </w:rPr>
        <w:t>&lt;/</w:t>
      </w:r>
      <w:r w:rsidRPr="0019391A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modify</w:t>
      </w:r>
      <w:r w:rsidRPr="00A40DBB">
        <w:rPr>
          <w:rFonts w:ascii="Verdana" w:hAnsi="Verdana" w:cs="宋体"/>
          <w:color w:val="0000FF"/>
          <w:kern w:val="0"/>
          <w:szCs w:val="21"/>
        </w:rPr>
        <w:t xml:space="preserve"> </w:t>
      </w:r>
      <w:r w:rsidRPr="00E80DCF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3F4873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3F4873"/>
    <w:p w:rsidR="001B7321" w:rsidRPr="001D11B3" w:rsidRDefault="001B7321" w:rsidP="003F4873">
      <w:r>
        <w:t>/**********************************************/</w:t>
      </w:r>
    </w:p>
    <w:p w:rsidR="001B7321" w:rsidRPr="00A57375" w:rsidRDefault="001B7321" w:rsidP="00550952">
      <w:pPr>
        <w:widowControl/>
        <w:ind w:rightChars="12" w:right="25"/>
        <w:jc w:val="left"/>
        <w:rPr>
          <w:rFonts w:ascii="Verdana" w:hAnsi="Verdana" w:cs="宋体"/>
          <w:b/>
          <w:bCs/>
          <w:kern w:val="0"/>
          <w:szCs w:val="21"/>
        </w:rPr>
      </w:pPr>
      <w:r>
        <w:rPr>
          <w:rFonts w:ascii="Verdana" w:hAnsi="Verdana" w:cs="宋体"/>
          <w:b/>
          <w:bCs/>
          <w:kern w:val="0"/>
          <w:szCs w:val="21"/>
        </w:rPr>
        <w:t>14</w:t>
      </w:r>
      <w:r>
        <w:rPr>
          <w:rFonts w:ascii="Verdana" w:hAnsi="Verdana" w:cs="宋体" w:hint="eastAsia"/>
          <w:b/>
          <w:bCs/>
          <w:kern w:val="0"/>
          <w:szCs w:val="21"/>
        </w:rPr>
        <w:t>．服务器实时查询数据</w:t>
      </w:r>
      <w:r>
        <w:rPr>
          <w:rFonts w:ascii="Verdana" w:hAnsi="Verdana" w:cs="宋体"/>
          <w:b/>
          <w:bCs/>
          <w:kern w:val="0"/>
          <w:szCs w:val="21"/>
        </w:rPr>
        <w:t>(realtime_qry)</w:t>
      </w:r>
    </w:p>
    <w:p w:rsidR="001B7321" w:rsidRPr="00A40DBB" w:rsidRDefault="001B7321" w:rsidP="00550952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&lt;?xml version="1.0" encoding="utf-8" ?&gt;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550952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550952">
      <w:pPr>
        <w:widowControl/>
        <w:ind w:rightChars="12" w:right="25" w:firstLineChars="200" w:firstLine="420"/>
        <w:jc w:val="left"/>
        <w:outlineLvl w:val="0"/>
        <w:rPr>
          <w:rFonts w:ascii="Courier" w:hAnsi="Courier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通用部分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Default="001B7321" w:rsidP="00550952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</w:t>
      </w:r>
      <w:r>
        <w:rPr>
          <w:rFonts w:ascii="Verdana" w:hAnsi="Verdana" w:cs="宋体"/>
          <w:color w:val="0000FF"/>
          <w:kern w:val="0"/>
          <w:szCs w:val="21"/>
        </w:rPr>
        <w:t>—</w:t>
      </w:r>
    </w:p>
    <w:p w:rsidR="001B7321" w:rsidRPr="000041B0" w:rsidRDefault="001B7321" w:rsidP="00550952">
      <w:pPr>
        <w:widowControl/>
        <w:ind w:rightChars="12" w:right="25" w:firstLine="420"/>
        <w:jc w:val="left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</w:t>
      </w:r>
      <w:r w:rsidRPr="00A40DBB">
        <w:rPr>
          <w:rFonts w:ascii="宋体" w:hAnsi="宋体" w:cs="宋体"/>
          <w:color w:val="888888"/>
          <w:kern w:val="0"/>
          <w:szCs w:val="21"/>
        </w:rPr>
        <w:t>building_id: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楼栋编号</w:t>
      </w:r>
    </w:p>
    <w:p w:rsidR="001B7321" w:rsidRPr="00A40DBB" w:rsidRDefault="001B7321" w:rsidP="00550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gateway_id: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采集器编号</w:t>
      </w:r>
    </w:p>
    <w:p w:rsidR="001B7321" w:rsidRDefault="001B7321" w:rsidP="00550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宋体" w:hAnsi="宋体" w:cs="宋体"/>
          <w:color w:val="888888"/>
          <w:kern w:val="0"/>
          <w:szCs w:val="21"/>
        </w:rPr>
        <w:t xml:space="preserve">      type: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</w:t>
      </w:r>
      <w:r>
        <w:rPr>
          <w:rFonts w:ascii="宋体" w:hAnsi="宋体" w:cs="宋体" w:hint="eastAsia"/>
          <w:color w:val="888888"/>
          <w:kern w:val="0"/>
          <w:szCs w:val="21"/>
        </w:rPr>
        <w:t>信息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数据包的类型</w:t>
      </w:r>
    </w:p>
    <w:p w:rsidR="001B7321" w:rsidRDefault="001B7321" w:rsidP="0055095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building_id: AAAAAA</w:t>
      </w:r>
    </w:p>
    <w:p w:rsidR="001B7321" w:rsidRDefault="001B7321" w:rsidP="0055095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/>
          <w:color w:val="888888"/>
          <w:kern w:val="0"/>
          <w:szCs w:val="21"/>
        </w:rPr>
        <w:t>gateway_id: AAA</w:t>
      </w:r>
    </w:p>
    <w:p w:rsidR="001B7321" w:rsidRPr="00A40DBB" w:rsidRDefault="001B7321" w:rsidP="00550952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12" w:right="25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以上</w:t>
      </w:r>
      <w:r>
        <w:rPr>
          <w:rFonts w:ascii="宋体" w:hAnsi="宋体" w:cs="宋体"/>
          <w:color w:val="888888"/>
          <w:kern w:val="0"/>
          <w:szCs w:val="21"/>
        </w:rPr>
        <w:t>ID</w:t>
      </w:r>
      <w:r>
        <w:rPr>
          <w:rFonts w:ascii="宋体" w:hAnsi="宋体" w:cs="宋体" w:hint="eastAsia"/>
          <w:color w:val="888888"/>
          <w:kern w:val="0"/>
          <w:szCs w:val="21"/>
        </w:rPr>
        <w:t>编码为广播查询编号，可对任意采集器进行点对点的配置信息查询</w:t>
      </w:r>
    </w:p>
    <w:p w:rsidR="001B7321" w:rsidRPr="00A40DBB" w:rsidRDefault="001B7321" w:rsidP="00550952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550952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9A5EAB" w:rsidRDefault="001B7321" w:rsidP="00550952">
      <w:pPr>
        <w:widowControl/>
        <w:ind w:rightChars="12" w:right="25" w:firstLineChars="343" w:firstLine="723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building_id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9A5EAB">
        <w:rPr>
          <w:rFonts w:ascii="Verdana" w:hAnsi="Verdana" w:cs="宋体"/>
          <w:kern w:val="0"/>
          <w:szCs w:val="21"/>
        </w:rPr>
        <w:t xml:space="preserve"> </w:t>
      </w:r>
    </w:p>
    <w:p w:rsidR="001B7321" w:rsidRPr="009A5EAB" w:rsidRDefault="001B7321" w:rsidP="00550952">
      <w:pPr>
        <w:widowControl/>
        <w:ind w:rightChars="12" w:right="25"/>
        <w:jc w:val="left"/>
        <w:rPr>
          <w:rFonts w:ascii="Verdana" w:hAnsi="Verdana" w:cs="宋体"/>
          <w:kern w:val="0"/>
          <w:szCs w:val="21"/>
        </w:rPr>
      </w:pPr>
      <w:r w:rsidRPr="009A5EA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9A5EAB">
        <w:rPr>
          <w:rFonts w:ascii="Verdana" w:hAnsi="Verdana" w:cs="宋体"/>
          <w:kern w:val="0"/>
          <w:szCs w:val="21"/>
        </w:rPr>
        <w:t xml:space="preserve">       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  <w:r w:rsidRPr="006B4A03">
        <w:rPr>
          <w:rFonts w:ascii="Verdana" w:hAnsi="Verdana" w:cs="宋体"/>
          <w:b/>
          <w:kern w:val="0"/>
          <w:szCs w:val="21"/>
        </w:rPr>
        <w:t>XXX</w:t>
      </w:r>
      <w:r w:rsidRPr="009A5EAB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0000FF"/>
          <w:kern w:val="0"/>
          <w:szCs w:val="21"/>
        </w:rPr>
        <w:t>/</w:t>
      </w:r>
      <w:r w:rsidRPr="009A5EAB">
        <w:rPr>
          <w:rFonts w:ascii="Verdana" w:hAnsi="Verdana" w:cs="宋体"/>
          <w:color w:val="990000"/>
          <w:kern w:val="0"/>
          <w:szCs w:val="21"/>
        </w:rPr>
        <w:t>gateway_id</w:t>
      </w:r>
      <w:r w:rsidRPr="009A5EAB">
        <w:rPr>
          <w:rFonts w:ascii="Verdana" w:hAnsi="Verdana" w:cs="宋体"/>
          <w:kern w:val="0"/>
          <w:szCs w:val="21"/>
        </w:rPr>
        <w:t xml:space="preserve"> </w:t>
      </w:r>
      <w:r w:rsidRPr="009A5EA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Pr="00A40DBB" w:rsidRDefault="001B7321" w:rsidP="00550952">
      <w:pPr>
        <w:widowControl/>
        <w:ind w:rightChars="12" w:right="25"/>
        <w:jc w:val="left"/>
        <w:outlineLvl w:val="0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 xml:space="preserve">   </w:t>
      </w:r>
      <w:r w:rsidRPr="00A40DBB">
        <w:rPr>
          <w:rFonts w:ascii="Verdana" w:hAnsi="Verdana" w:cs="宋体"/>
          <w:kern w:val="0"/>
          <w:szCs w:val="21"/>
        </w:rPr>
        <w:t xml:space="preserve">     </w:t>
      </w:r>
      <w:r w:rsidRPr="00A40DBB">
        <w:rPr>
          <w:rFonts w:ascii="Verdana" w:hAnsi="Verdana" w:cs="宋体"/>
          <w:color w:val="0000FF"/>
          <w:kern w:val="0"/>
          <w:szCs w:val="21"/>
        </w:rPr>
        <w:t>&lt;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以</w:t>
      </w:r>
      <w:r>
        <w:rPr>
          <w:rFonts w:ascii="Verdana" w:hAnsi="Verdana" w:cs="宋体"/>
          <w:b/>
          <w:bCs/>
          <w:kern w:val="0"/>
          <w:szCs w:val="21"/>
        </w:rPr>
        <w:t>1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种</w:t>
      </w:r>
      <w:r>
        <w:rPr>
          <w:rFonts w:ascii="Verdana" w:hAnsi="Verdana" w:cs="宋体" w:hint="eastAsia"/>
          <w:b/>
          <w:bCs/>
          <w:kern w:val="0"/>
          <w:szCs w:val="21"/>
        </w:rPr>
        <w:t>操作</w:t>
      </w:r>
      <w:r w:rsidRPr="00A40DBB">
        <w:rPr>
          <w:rFonts w:ascii="Verdana" w:hAnsi="Verdana" w:cs="宋体" w:hint="eastAsia"/>
          <w:b/>
          <w:bCs/>
          <w:kern w:val="0"/>
          <w:szCs w:val="21"/>
        </w:rPr>
        <w:t>类型之一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type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A40DBB" w:rsidRDefault="001B7321" w:rsidP="00550952">
      <w:pPr>
        <w:widowControl/>
        <w:ind w:rightChars="12" w:right="25" w:firstLineChars="200" w:firstLine="42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common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p w:rsidR="001B7321" w:rsidRDefault="001B7321" w:rsidP="00550952">
      <w:pPr>
        <w:widowControl/>
        <w:ind w:rightChars="12" w:right="25" w:firstLineChars="200" w:firstLine="42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宋体" w:hAnsi="宋体" w:cs="宋体" w:hint="eastAsia"/>
          <w:color w:val="888888"/>
          <w:kern w:val="0"/>
          <w:szCs w:val="21"/>
        </w:rPr>
        <w:t>配置信息</w:t>
      </w:r>
      <w:r w:rsidRPr="00A40DBB"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--&gt;</w:t>
      </w:r>
      <w:r w:rsidRPr="00A40DBB">
        <w:rPr>
          <w:rFonts w:ascii="Verdana" w:hAnsi="Verdana" w:cs="宋体"/>
          <w:kern w:val="0"/>
          <w:szCs w:val="21"/>
        </w:rPr>
        <w:t xml:space="preserve"> </w:t>
      </w:r>
    </w:p>
    <w:p w:rsidR="001B7321" w:rsidRPr="00B5432A" w:rsidRDefault="001B7321" w:rsidP="00F30D63">
      <w:pPr>
        <w:widowControl/>
        <w:ind w:rightChars="12" w:right="25" w:firstLineChars="200" w:firstLine="420"/>
        <w:jc w:val="left"/>
        <w:rPr>
          <w:rFonts w:ascii="Courier" w:hAnsi="Courier" w:cs="宋体"/>
          <w:color w:val="888888"/>
          <w:kern w:val="0"/>
          <w:szCs w:val="21"/>
        </w:rPr>
      </w:pPr>
    </w:p>
    <w:p w:rsidR="001B7321" w:rsidRDefault="001B7321" w:rsidP="00550952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A40DBB">
        <w:rPr>
          <w:rFonts w:ascii="Verdana" w:hAnsi="Verdana" w:cs="宋体"/>
          <w:color w:val="0000FF"/>
          <w:kern w:val="0"/>
          <w:szCs w:val="21"/>
        </w:rPr>
        <w:t>&lt;!--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操作有</w:t>
      </w:r>
      <w:r>
        <w:rPr>
          <w:rFonts w:ascii="宋体" w:hAnsi="宋体" w:cs="宋体"/>
          <w:color w:val="888888"/>
          <w:kern w:val="0"/>
          <w:szCs w:val="21"/>
        </w:rPr>
        <w:t>4</w:t>
      </w:r>
      <w:r w:rsidRPr="009A5EAB"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550952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 w:rsidRPr="00E5585F">
        <w:rPr>
          <w:rFonts w:ascii="宋体" w:cs="宋体"/>
          <w:color w:val="888888"/>
          <w:kern w:val="0"/>
          <w:szCs w:val="21"/>
        </w:rPr>
        <w:tab/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：</w:t>
      </w:r>
      <w:r>
        <w:rPr>
          <w:rFonts w:ascii="宋体" w:cs="宋体"/>
          <w:color w:val="888888"/>
          <w:kern w:val="0"/>
          <w:szCs w:val="21"/>
        </w:rPr>
        <w:tab/>
      </w:r>
      <w:r>
        <w:rPr>
          <w:rFonts w:ascii="宋体" w:hAnsi="宋体" w:cs="宋体" w:hint="eastAsia"/>
          <w:color w:val="888888"/>
          <w:kern w:val="0"/>
          <w:szCs w:val="21"/>
        </w:rPr>
        <w:t>服务器查询数据表请求</w:t>
      </w:r>
    </w:p>
    <w:p w:rsidR="001B7321" w:rsidRDefault="001B7321" w:rsidP="00550952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 xml:space="preserve">_rsp:    </w:t>
      </w:r>
      <w:r>
        <w:rPr>
          <w:rFonts w:ascii="宋体" w:hAnsi="宋体" w:cs="宋体" w:hint="eastAsia"/>
          <w:color w:val="888888"/>
          <w:kern w:val="0"/>
          <w:szCs w:val="21"/>
        </w:rPr>
        <w:t>采集器查询数据表答复</w:t>
      </w:r>
    </w:p>
    <w:p w:rsidR="001B7321" w:rsidRDefault="001B7321" w:rsidP="00E93996">
      <w:pPr>
        <w:widowControl/>
        <w:ind w:rightChars="12" w:right="25" w:firstLineChars="200" w:firstLine="420"/>
        <w:jc w:val="left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元素有</w:t>
      </w:r>
      <w:r>
        <w:rPr>
          <w:rFonts w:ascii="宋体" w:hAnsi="宋体" w:cs="宋体"/>
          <w:color w:val="888888"/>
          <w:kern w:val="0"/>
          <w:szCs w:val="21"/>
        </w:rPr>
        <w:t xml:space="preserve"> 2 </w:t>
      </w:r>
      <w:r>
        <w:rPr>
          <w:rFonts w:ascii="宋体" w:hAnsi="宋体" w:cs="宋体" w:hint="eastAsia"/>
          <w:color w:val="888888"/>
          <w:kern w:val="0"/>
          <w:szCs w:val="21"/>
        </w:rPr>
        <w:t>种类型</w:t>
      </w:r>
    </w:p>
    <w:p w:rsidR="001B7321" w:rsidRDefault="001B7321" w:rsidP="00CB743B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cs="宋体"/>
          <w:color w:val="888888"/>
          <w:kern w:val="0"/>
          <w:szCs w:val="21"/>
        </w:rPr>
        <w:t xml:space="preserve">   Item:</w:t>
      </w:r>
      <w:r>
        <w:rPr>
          <w:rFonts w:ascii="宋体" w:cs="宋体" w:hint="eastAsia"/>
          <w:color w:val="888888"/>
          <w:kern w:val="0"/>
          <w:szCs w:val="21"/>
        </w:rPr>
        <w:t>下发的表信息，</w:t>
      </w:r>
      <w:r>
        <w:rPr>
          <w:rFonts w:ascii="宋体" w:hAnsi="宋体" w:cs="宋体" w:hint="eastAsia"/>
          <w:color w:val="888888"/>
          <w:kern w:val="0"/>
          <w:szCs w:val="21"/>
        </w:rPr>
        <w:t>仅在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_req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Pr="004F620E" w:rsidRDefault="001B7321" w:rsidP="008A1693">
      <w:pPr>
        <w:widowControl/>
        <w:ind w:rightChars="12" w:right="25" w:firstLineChars="400" w:firstLine="840"/>
        <w:jc w:val="left"/>
        <w:outlineLvl w:val="0"/>
        <w:rPr>
          <w:rFonts w:ascii="宋体" w:cs="宋体"/>
          <w:color w:val="888888"/>
          <w:kern w:val="0"/>
          <w:szCs w:val="21"/>
        </w:rPr>
      </w:pPr>
      <w:r w:rsidRPr="004F620E">
        <w:rPr>
          <w:rFonts w:ascii="宋体" w:hAnsi="宋体" w:cs="宋体"/>
          <w:color w:val="888888"/>
          <w:kern w:val="0"/>
          <w:szCs w:val="21"/>
        </w:rPr>
        <w:t xml:space="preserve">type: </w:t>
      </w:r>
      <w:r w:rsidRPr="004F620E">
        <w:rPr>
          <w:rFonts w:ascii="宋体" w:hAnsi="宋体" w:cs="宋体" w:hint="eastAsia"/>
          <w:color w:val="888888"/>
          <w:kern w:val="0"/>
          <w:szCs w:val="21"/>
        </w:rPr>
        <w:t>表类型</w:t>
      </w:r>
      <w:r>
        <w:rPr>
          <w:rFonts w:ascii="宋体" w:hAnsi="宋体" w:cs="宋体"/>
          <w:color w:val="888888"/>
          <w:kern w:val="0"/>
          <w:szCs w:val="21"/>
        </w:rPr>
        <w:t xml:space="preserve"> 10</w:t>
      </w:r>
      <w:r>
        <w:rPr>
          <w:rFonts w:ascii="宋体" w:hAnsi="宋体" w:cs="宋体" w:hint="eastAsia"/>
          <w:color w:val="888888"/>
          <w:kern w:val="0"/>
          <w:szCs w:val="21"/>
        </w:rPr>
        <w:t>：水表</w:t>
      </w:r>
      <w:r>
        <w:rPr>
          <w:rFonts w:ascii="宋体" w:hAnsi="宋体" w:cs="宋体"/>
          <w:color w:val="888888"/>
          <w:kern w:val="0"/>
          <w:szCs w:val="21"/>
        </w:rPr>
        <w:t xml:space="preserve"> 20</w:t>
      </w:r>
      <w:r>
        <w:rPr>
          <w:rFonts w:ascii="宋体" w:hAnsi="宋体" w:cs="宋体" w:hint="eastAsia"/>
          <w:color w:val="888888"/>
          <w:kern w:val="0"/>
          <w:szCs w:val="21"/>
        </w:rPr>
        <w:t>：热表</w:t>
      </w:r>
      <w:r>
        <w:rPr>
          <w:rFonts w:ascii="宋体" w:hAnsi="宋体" w:cs="宋体"/>
          <w:color w:val="888888"/>
          <w:kern w:val="0"/>
          <w:szCs w:val="21"/>
        </w:rPr>
        <w:t xml:space="preserve"> 21</w:t>
      </w:r>
      <w:r>
        <w:rPr>
          <w:rFonts w:ascii="宋体" w:hAnsi="宋体" w:cs="宋体" w:hint="eastAsia"/>
          <w:color w:val="888888"/>
          <w:kern w:val="0"/>
          <w:szCs w:val="21"/>
        </w:rPr>
        <w:t>：电表</w:t>
      </w:r>
      <w:r>
        <w:rPr>
          <w:rFonts w:ascii="宋体" w:hAnsi="宋体" w:cs="宋体"/>
          <w:color w:val="888888"/>
          <w:kern w:val="0"/>
          <w:szCs w:val="21"/>
        </w:rPr>
        <w:t xml:space="preserve"> 25</w:t>
      </w:r>
      <w:r>
        <w:rPr>
          <w:rFonts w:ascii="宋体" w:hAnsi="宋体" w:cs="宋体" w:hint="eastAsia"/>
          <w:color w:val="888888"/>
          <w:kern w:val="0"/>
          <w:szCs w:val="21"/>
        </w:rPr>
        <w:t>：阀门</w:t>
      </w:r>
    </w:p>
    <w:p w:rsidR="001B7321" w:rsidRDefault="001B7321" w:rsidP="008A1693">
      <w:pPr>
        <w:widowControl/>
        <w:ind w:rightChars="12" w:right="25" w:firstLineChars="400" w:firstLine="840"/>
        <w:jc w:val="left"/>
        <w:outlineLvl w:val="0"/>
        <w:rPr>
          <w:rFonts w:ascii="宋体" w:cs="宋体"/>
          <w:color w:val="888888"/>
          <w:kern w:val="0"/>
          <w:szCs w:val="21"/>
        </w:rPr>
      </w:pPr>
      <w:r w:rsidRPr="002876F0">
        <w:rPr>
          <w:rFonts w:ascii="宋体" w:hAnsi="宋体" w:cs="宋体"/>
          <w:color w:val="888888"/>
          <w:kern w:val="0"/>
          <w:szCs w:val="21"/>
        </w:rPr>
        <w:t>ProtocolVer</w:t>
      </w:r>
      <w:r w:rsidRPr="004F620E">
        <w:rPr>
          <w:rFonts w:ascii="宋体" w:hAnsi="宋体" w:cs="宋体" w:hint="eastAsia"/>
          <w:color w:val="888888"/>
          <w:kern w:val="0"/>
          <w:szCs w:val="21"/>
        </w:rPr>
        <w:t>：协议类型</w:t>
      </w:r>
      <w:r>
        <w:rPr>
          <w:rFonts w:ascii="宋体" w:hAnsi="宋体" w:cs="宋体"/>
          <w:color w:val="888888"/>
          <w:kern w:val="0"/>
          <w:szCs w:val="21"/>
        </w:rPr>
        <w:t xml:space="preserve"> </w:t>
      </w:r>
    </w:p>
    <w:p w:rsidR="001B7321" w:rsidRPr="004F620E" w:rsidRDefault="001B7321" w:rsidP="008A1693">
      <w:pPr>
        <w:widowControl/>
        <w:ind w:rightChars="12" w:right="25" w:firstLineChars="400" w:firstLine="84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Channel: </w:t>
      </w:r>
      <w:r>
        <w:rPr>
          <w:rFonts w:ascii="宋体" w:hAnsi="宋体" w:cs="宋体" w:hint="eastAsia"/>
          <w:color w:val="888888"/>
          <w:kern w:val="0"/>
          <w:szCs w:val="21"/>
        </w:rPr>
        <w:t>通讯通道，</w:t>
      </w:r>
      <w:r>
        <w:rPr>
          <w:rFonts w:ascii="宋体" w:hAnsi="宋体" w:cs="宋体"/>
          <w:color w:val="888888"/>
          <w:kern w:val="0"/>
          <w:szCs w:val="21"/>
        </w:rPr>
        <w:t>1-6</w:t>
      </w:r>
      <w:r>
        <w:rPr>
          <w:rFonts w:ascii="宋体" w:hAnsi="宋体" w:cs="宋体" w:hint="eastAsia"/>
          <w:color w:val="888888"/>
          <w:kern w:val="0"/>
          <w:szCs w:val="21"/>
        </w:rPr>
        <w:t>为</w:t>
      </w:r>
      <w:r>
        <w:rPr>
          <w:rFonts w:ascii="宋体" w:hAnsi="宋体" w:cs="宋体"/>
          <w:color w:val="888888"/>
          <w:kern w:val="0"/>
          <w:szCs w:val="21"/>
        </w:rPr>
        <w:t>mbus</w:t>
      </w:r>
      <w:r>
        <w:rPr>
          <w:rFonts w:ascii="宋体" w:hAnsi="宋体" w:cs="宋体" w:hint="eastAsia"/>
          <w:color w:val="888888"/>
          <w:kern w:val="0"/>
          <w:szCs w:val="21"/>
        </w:rPr>
        <w:t>通道，</w:t>
      </w:r>
      <w:r>
        <w:rPr>
          <w:rFonts w:ascii="宋体" w:hAnsi="宋体" w:cs="宋体"/>
          <w:color w:val="888888"/>
          <w:kern w:val="0"/>
          <w:szCs w:val="21"/>
        </w:rPr>
        <w:t>7-8</w:t>
      </w:r>
      <w:r>
        <w:rPr>
          <w:rFonts w:ascii="宋体" w:hAnsi="宋体" w:cs="宋体" w:hint="eastAsia"/>
          <w:color w:val="888888"/>
          <w:kern w:val="0"/>
          <w:szCs w:val="21"/>
        </w:rPr>
        <w:t>为</w:t>
      </w:r>
      <w:r>
        <w:rPr>
          <w:rFonts w:ascii="宋体" w:hAnsi="宋体" w:cs="宋体"/>
          <w:color w:val="888888"/>
          <w:kern w:val="0"/>
          <w:szCs w:val="21"/>
        </w:rPr>
        <w:t>485</w:t>
      </w:r>
      <w:r>
        <w:rPr>
          <w:rFonts w:ascii="宋体" w:hAnsi="宋体" w:cs="宋体" w:hint="eastAsia"/>
          <w:color w:val="888888"/>
          <w:kern w:val="0"/>
          <w:szCs w:val="21"/>
        </w:rPr>
        <w:t>通道</w:t>
      </w:r>
    </w:p>
    <w:p w:rsidR="001B7321" w:rsidRDefault="001B7321" w:rsidP="00550952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</w:t>
      </w:r>
      <w:r w:rsidRPr="00082625">
        <w:rPr>
          <w:rFonts w:ascii="宋体" w:hAnsi="宋体" w:cs="宋体"/>
          <w:color w:val="888888"/>
          <w:kern w:val="0"/>
          <w:szCs w:val="21"/>
        </w:rPr>
        <w:t>result</w:t>
      </w:r>
      <w:r>
        <w:rPr>
          <w:rFonts w:ascii="宋体" w:hAnsi="宋体" w:cs="宋体"/>
          <w:color w:val="888888"/>
          <w:kern w:val="0"/>
          <w:szCs w:val="21"/>
        </w:rPr>
        <w:t xml:space="preserve">:       </w:t>
      </w:r>
      <w:r>
        <w:rPr>
          <w:rFonts w:ascii="宋体" w:hAnsi="宋体" w:cs="宋体" w:hint="eastAsia"/>
          <w:color w:val="888888"/>
          <w:kern w:val="0"/>
          <w:szCs w:val="21"/>
        </w:rPr>
        <w:t>成功</w:t>
      </w:r>
      <w:r>
        <w:rPr>
          <w:rFonts w:ascii="宋体" w:hAnsi="宋体" w:cs="宋体"/>
          <w:color w:val="888888"/>
          <w:kern w:val="0"/>
          <w:szCs w:val="21"/>
        </w:rPr>
        <w:t>/</w:t>
      </w:r>
      <w:r>
        <w:rPr>
          <w:rFonts w:ascii="宋体" w:hAnsi="宋体" w:cs="宋体" w:hint="eastAsia"/>
          <w:color w:val="888888"/>
          <w:kern w:val="0"/>
          <w:szCs w:val="21"/>
        </w:rPr>
        <w:t>失败标志，仅在</w:t>
      </w:r>
      <w:r w:rsidRPr="000C6F4C">
        <w:rPr>
          <w:rFonts w:ascii="宋体" w:hAnsi="宋体" w:cs="宋体"/>
          <w:color w:val="888888"/>
          <w:kern w:val="0"/>
          <w:szCs w:val="21"/>
        </w:rPr>
        <w:t>realtime_qry</w:t>
      </w:r>
      <w:r>
        <w:rPr>
          <w:rFonts w:ascii="宋体" w:hAnsi="宋体" w:cs="宋体"/>
          <w:color w:val="888888"/>
          <w:kern w:val="0"/>
          <w:szCs w:val="21"/>
        </w:rPr>
        <w:t>_rsp</w:t>
      </w:r>
      <w:r>
        <w:rPr>
          <w:rFonts w:ascii="宋体" w:hAnsi="宋体" w:cs="宋体" w:hint="eastAsia"/>
          <w:color w:val="888888"/>
          <w:kern w:val="0"/>
          <w:szCs w:val="21"/>
        </w:rPr>
        <w:t>时有效</w:t>
      </w:r>
    </w:p>
    <w:p w:rsidR="001B7321" w:rsidRDefault="001B7321" w:rsidP="00C32AE0">
      <w:pPr>
        <w:widowControl/>
        <w:ind w:rightChars="12" w:right="25" w:firstLineChars="350" w:firstLine="735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>erro:</w:t>
      </w:r>
      <w:r w:rsidRPr="003464FC">
        <w:t xml:space="preserve"> </w:t>
      </w:r>
      <w:r w:rsidRPr="003464FC">
        <w:rPr>
          <w:rFonts w:ascii="宋体" w:hAnsi="宋体" w:cs="宋体"/>
          <w:color w:val="888888"/>
          <w:kern w:val="0"/>
          <w:szCs w:val="21"/>
        </w:rPr>
        <w:t>0: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没有错误，</w:t>
      </w:r>
      <w:r w:rsidRPr="003464FC">
        <w:rPr>
          <w:rFonts w:ascii="宋体" w:hAnsi="宋体" w:cs="宋体"/>
          <w:color w:val="888888"/>
          <w:kern w:val="0"/>
          <w:szCs w:val="21"/>
        </w:rPr>
        <w:t>1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：通讯超时，</w:t>
      </w:r>
      <w:r w:rsidRPr="003464FC">
        <w:rPr>
          <w:rFonts w:ascii="宋体" w:hAnsi="宋体" w:cs="宋体"/>
          <w:color w:val="888888"/>
          <w:kern w:val="0"/>
          <w:szCs w:val="21"/>
        </w:rPr>
        <w:t>2</w:t>
      </w:r>
      <w:r w:rsidRPr="003464FC">
        <w:rPr>
          <w:rFonts w:ascii="宋体" w:hAnsi="宋体" w:cs="宋体" w:hint="eastAsia"/>
          <w:color w:val="888888"/>
          <w:kern w:val="0"/>
          <w:szCs w:val="21"/>
        </w:rPr>
        <w:t>：数据验证错误</w:t>
      </w:r>
    </w:p>
    <w:p w:rsidR="001B7321" w:rsidRDefault="001B7321" w:rsidP="00591E97">
      <w:pPr>
        <w:widowControl/>
        <w:ind w:rightChars="12" w:right="25" w:firstLineChars="200" w:firstLine="420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   meter </w:t>
      </w:r>
      <w:r>
        <w:rPr>
          <w:rFonts w:ascii="宋体" w:hAnsi="宋体" w:cs="宋体" w:hint="eastAsia"/>
          <w:color w:val="888888"/>
          <w:kern w:val="0"/>
          <w:szCs w:val="21"/>
        </w:rPr>
        <w:t>上报数据格式为：</w:t>
      </w:r>
      <w:r w:rsidRPr="003D3B42">
        <w:rPr>
          <w:rFonts w:ascii="宋体" w:hAnsi="宋体" w:cs="宋体"/>
          <w:color w:val="888888"/>
          <w:kern w:val="0"/>
          <w:szCs w:val="21"/>
        </w:rPr>
        <w:t>Electric_Meter_Table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Heat_Meter_Table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Water_Meter_Table</w:t>
      </w:r>
      <w:r>
        <w:rPr>
          <w:rFonts w:ascii="宋体" w:hAnsi="宋体" w:cs="宋体"/>
          <w:color w:val="888888"/>
          <w:kern w:val="0"/>
          <w:szCs w:val="21"/>
        </w:rPr>
        <w:t>/</w:t>
      </w:r>
      <w:r w:rsidRPr="003D3B42">
        <w:t xml:space="preserve"> </w:t>
      </w:r>
      <w:r w:rsidRPr="003D3B42">
        <w:rPr>
          <w:rFonts w:ascii="宋体" w:hAnsi="宋体" w:cs="宋体"/>
          <w:color w:val="888888"/>
          <w:kern w:val="0"/>
          <w:szCs w:val="21"/>
        </w:rPr>
        <w:t>Valve_Table</w:t>
      </w:r>
    </w:p>
    <w:p w:rsidR="001B7321" w:rsidRDefault="001B7321" w:rsidP="00591E97">
      <w:pPr>
        <w:widowControl/>
        <w:ind w:rightChars="12" w:right="25" w:firstLineChars="350" w:firstLine="735"/>
        <w:jc w:val="left"/>
        <w:outlineLvl w:val="0"/>
        <w:rPr>
          <w:rFonts w:ascii="宋体" w:cs="宋体"/>
          <w:color w:val="888888"/>
          <w:kern w:val="0"/>
          <w:szCs w:val="21"/>
        </w:rPr>
      </w:pPr>
      <w:r>
        <w:rPr>
          <w:rFonts w:ascii="宋体" w:hAnsi="宋体" w:cs="宋体" w:hint="eastAsia"/>
          <w:color w:val="888888"/>
          <w:kern w:val="0"/>
          <w:szCs w:val="21"/>
        </w:rPr>
        <w:t>例如：上报热表数据格式为：</w:t>
      </w:r>
      <w:bookmarkStart w:id="2" w:name="OLE_LINK7"/>
      <w:bookmarkStart w:id="3" w:name="OLE_LINK8"/>
      <w:r w:rsidRPr="00B24D28">
        <w:rPr>
          <w:rFonts w:ascii="宋体" w:hAnsi="宋体" w:cs="宋体"/>
          <w:color w:val="000000"/>
          <w:kern w:val="0"/>
          <w:sz w:val="22"/>
          <w:szCs w:val="22"/>
        </w:rPr>
        <w:t>Meter_addr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6C3D4C">
        <w:rPr>
          <w:rFonts w:ascii="宋体" w:hAnsi="宋体" w:cs="宋体"/>
          <w:color w:val="000000"/>
          <w:kern w:val="0"/>
          <w:sz w:val="22"/>
          <w:szCs w:val="22"/>
        </w:rPr>
        <w:t>Read_time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6C3D4C">
        <w:rPr>
          <w:rFonts w:ascii="宋体" w:hAnsi="宋体" w:cs="宋体"/>
          <w:color w:val="000000"/>
          <w:kern w:val="0"/>
          <w:sz w:val="22"/>
          <w:szCs w:val="22"/>
        </w:rPr>
        <w:t>Subitem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，</w:t>
      </w:r>
      <w:r w:rsidRPr="00B24D28">
        <w:rPr>
          <w:rFonts w:ascii="宋体" w:hAnsi="宋体" w:cs="宋体"/>
          <w:color w:val="000000"/>
          <w:kern w:val="0"/>
          <w:sz w:val="22"/>
          <w:szCs w:val="22"/>
        </w:rPr>
        <w:t>Acc_heat</w:t>
      </w:r>
      <w:bookmarkEnd w:id="2"/>
      <w:bookmarkEnd w:id="3"/>
    </w:p>
    <w:p w:rsidR="001B7321" w:rsidRDefault="001B7321" w:rsidP="0064689D">
      <w:pPr>
        <w:widowControl/>
        <w:ind w:rightChars="12" w:right="25" w:firstLineChars="200" w:firstLine="420"/>
        <w:jc w:val="left"/>
        <w:outlineLvl w:val="0"/>
        <w:rPr>
          <w:rFonts w:ascii="Verdana" w:hAnsi="Verdana" w:cs="宋体"/>
          <w:kern w:val="0"/>
          <w:szCs w:val="21"/>
        </w:rPr>
      </w:pPr>
      <w:r>
        <w:rPr>
          <w:rFonts w:ascii="宋体" w:hAnsi="宋体" w:cs="宋体"/>
          <w:color w:val="888888"/>
          <w:kern w:val="0"/>
          <w:szCs w:val="21"/>
        </w:rPr>
        <w:t xml:space="preserve"> </w:t>
      </w:r>
      <w:r w:rsidRPr="00E80DCF">
        <w:rPr>
          <w:rFonts w:ascii="Verdana" w:hAnsi="Verdana" w:cs="宋体"/>
          <w:color w:val="0000FF"/>
          <w:kern w:val="0"/>
          <w:szCs w:val="21"/>
        </w:rPr>
        <w:t>&lt;</w:t>
      </w:r>
      <w:r w:rsidRPr="00D96BE2">
        <w:rPr>
          <w:rFonts w:ascii="Verdana" w:hAnsi="Verdana" w:cs="宋体"/>
          <w:b/>
          <w:bCs/>
          <w:kern w:val="0"/>
          <w:szCs w:val="21"/>
        </w:rPr>
        <w:t xml:space="preserve"> </w:t>
      </w:r>
      <w:r w:rsidRPr="00445B1C">
        <w:rPr>
          <w:rFonts w:ascii="Verdana" w:hAnsi="Verdana" w:cs="宋体"/>
          <w:color w:val="990000"/>
          <w:kern w:val="0"/>
          <w:szCs w:val="21"/>
        </w:rPr>
        <w:t>realtime_qry</w:t>
      </w:r>
      <w:r w:rsidRPr="00A40DBB">
        <w:rPr>
          <w:rFonts w:ascii="Verdana" w:hAnsi="Verdana" w:cs="宋体"/>
          <w:color w:val="990000"/>
          <w:kern w:val="0"/>
          <w:szCs w:val="21"/>
        </w:rPr>
        <w:t xml:space="preserve"> operation</w:t>
      </w:r>
      <w:r w:rsidRPr="00A40DBB">
        <w:rPr>
          <w:rFonts w:ascii="Verdana" w:hAnsi="Verdana" w:cs="宋体"/>
          <w:color w:val="0000FF"/>
          <w:kern w:val="0"/>
          <w:szCs w:val="21"/>
        </w:rPr>
        <w:t>="</w:t>
      </w:r>
      <w:r w:rsidRPr="00487399">
        <w:rPr>
          <w:rFonts w:ascii="Verdana" w:hAnsi="Verdana" w:cs="宋体"/>
          <w:b/>
          <w:bCs/>
          <w:kern w:val="0"/>
          <w:szCs w:val="21"/>
        </w:rPr>
        <w:t xml:space="preserve"> </w:t>
      </w:r>
      <w:r w:rsidRPr="00A25DA8">
        <w:rPr>
          <w:rFonts w:ascii="Verdana" w:hAnsi="Verdana" w:cs="宋体"/>
          <w:b/>
          <w:bCs/>
          <w:kern w:val="0"/>
          <w:szCs w:val="21"/>
        </w:rPr>
        <w:t>realtime_qry_req</w:t>
      </w:r>
      <w:r>
        <w:rPr>
          <w:rFonts w:ascii="Verdana" w:hAnsi="Verdana" w:cs="宋体"/>
          <w:b/>
          <w:bCs/>
          <w:kern w:val="0"/>
          <w:szCs w:val="21"/>
        </w:rPr>
        <w:t>/</w:t>
      </w:r>
      <w:r w:rsidRPr="00A25DA8">
        <w:rPr>
          <w:rFonts w:ascii="Verdana" w:hAnsi="Verdana" w:cs="宋体"/>
          <w:b/>
          <w:bCs/>
          <w:kern w:val="0"/>
          <w:szCs w:val="21"/>
        </w:rPr>
        <w:t>realtime_qry_rsp</w:t>
      </w:r>
      <w:r w:rsidRPr="00A40DBB">
        <w:rPr>
          <w:rFonts w:ascii="Verdana" w:hAnsi="Verdana" w:cs="宋体"/>
          <w:color w:val="0000FF"/>
          <w:kern w:val="0"/>
          <w:szCs w:val="21"/>
        </w:rPr>
        <w:t>"&gt;</w:t>
      </w:r>
    </w:p>
    <w:p w:rsidR="001B7321" w:rsidRPr="00FC7F41" w:rsidRDefault="001B7321" w:rsidP="00FC7F41">
      <w:pPr>
        <w:widowControl/>
        <w:ind w:rightChars="12" w:right="25" w:firstLineChars="300" w:firstLine="632"/>
        <w:jc w:val="left"/>
        <w:rPr>
          <w:rFonts w:ascii="Verdana" w:hAnsi="Verdana" w:cs="宋体"/>
          <w:b/>
          <w:kern w:val="0"/>
          <w:szCs w:val="21"/>
        </w:rPr>
      </w:pPr>
      <w:r>
        <w:rPr>
          <w:rFonts w:ascii="Verdana" w:hAnsi="Verdana" w:cs="宋体"/>
          <w:b/>
          <w:kern w:val="0"/>
          <w:szCs w:val="21"/>
        </w:rPr>
        <w:t xml:space="preserve">   </w:t>
      </w:r>
      <w:r w:rsidRPr="00866FB1">
        <w:rPr>
          <w:rFonts w:ascii="Verdana" w:hAnsi="Verdana" w:cs="宋体"/>
          <w:color w:val="0000FF"/>
          <w:kern w:val="0"/>
          <w:szCs w:val="21"/>
        </w:rPr>
        <w:t>&lt;</w:t>
      </w:r>
      <w:r>
        <w:rPr>
          <w:rFonts w:ascii="Verdana" w:hAnsi="Verdana" w:cs="宋体"/>
          <w:color w:val="990000"/>
          <w:kern w:val="0"/>
          <w:szCs w:val="21"/>
        </w:rPr>
        <w:t>item type=”</w:t>
      </w:r>
      <w:r w:rsidRPr="00DC1A61">
        <w:rPr>
          <w:rFonts w:ascii="Verdana" w:hAnsi="Verdana" w:cs="宋体"/>
          <w:b/>
          <w:kern w:val="0"/>
          <w:szCs w:val="21"/>
        </w:rPr>
        <w:t>10/20/21</w:t>
      </w:r>
      <w:r>
        <w:rPr>
          <w:rFonts w:ascii="Verdana" w:hAnsi="Verdana" w:cs="宋体"/>
          <w:color w:val="990000"/>
          <w:kern w:val="0"/>
          <w:szCs w:val="21"/>
        </w:rPr>
        <w:t xml:space="preserve">” </w:t>
      </w:r>
      <w:r w:rsidRPr="002876F0">
        <w:rPr>
          <w:rFonts w:ascii="Verdana" w:hAnsi="Verdana" w:cs="宋体"/>
          <w:color w:val="990000"/>
          <w:kern w:val="0"/>
          <w:szCs w:val="21"/>
        </w:rPr>
        <w:t>ProtocolVer</w:t>
      </w:r>
      <w:r>
        <w:rPr>
          <w:rFonts w:ascii="Verdana" w:hAnsi="Verdana" w:cs="宋体"/>
          <w:color w:val="990000"/>
          <w:kern w:val="0"/>
          <w:szCs w:val="21"/>
        </w:rPr>
        <w:t>=”</w:t>
      </w:r>
      <w:r w:rsidRPr="00DC1A61">
        <w:rPr>
          <w:rFonts w:ascii="Verdana" w:hAnsi="Verdana" w:cs="宋体"/>
          <w:b/>
          <w:kern w:val="0"/>
          <w:szCs w:val="21"/>
        </w:rPr>
        <w:t>0/1</w:t>
      </w:r>
      <w:r>
        <w:rPr>
          <w:rFonts w:ascii="Verdana" w:hAnsi="Verdana" w:cs="宋体"/>
          <w:color w:val="990000"/>
          <w:kern w:val="0"/>
          <w:szCs w:val="21"/>
        </w:rPr>
        <w:t xml:space="preserve">” channel=”2” 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 w:rsidRPr="00396DA8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>51101211110010</w:t>
      </w:r>
      <w:r w:rsidRPr="00866FB1">
        <w:rPr>
          <w:rFonts w:ascii="Verdana" w:hAnsi="Verdana" w:cs="宋体"/>
          <w:color w:val="0000FF"/>
          <w:kern w:val="0"/>
          <w:szCs w:val="21"/>
        </w:rPr>
        <w:t>&lt;/</w:t>
      </w:r>
      <w:r w:rsidRPr="0023317C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item</w:t>
      </w:r>
      <w:r w:rsidRPr="00866FB1">
        <w:rPr>
          <w:rFonts w:ascii="Verdana" w:hAnsi="Verdana" w:cs="宋体"/>
          <w:color w:val="0000FF"/>
          <w:kern w:val="0"/>
          <w:szCs w:val="21"/>
        </w:rPr>
        <w:t>&gt;</w:t>
      </w:r>
      <w:r>
        <w:rPr>
          <w:rFonts w:ascii="Verdana" w:hAnsi="Verdana" w:cs="宋体"/>
          <w:b/>
          <w:kern w:val="0"/>
          <w:szCs w:val="21"/>
        </w:rPr>
        <w:t xml:space="preserve">  </w:t>
      </w:r>
    </w:p>
    <w:p w:rsidR="001B7321" w:rsidRPr="00FC7F41" w:rsidRDefault="001B7321" w:rsidP="00FC7F41">
      <w:pPr>
        <w:widowControl/>
        <w:ind w:rightChars="12" w:right="25"/>
        <w:jc w:val="left"/>
        <w:rPr>
          <w:rFonts w:ascii="Verdana" w:hAnsi="Verdana" w:cs="宋体"/>
          <w:color w:val="990000"/>
          <w:kern w:val="0"/>
          <w:szCs w:val="21"/>
        </w:rPr>
      </w:pPr>
      <w:r>
        <w:rPr>
          <w:rFonts w:ascii="Verdana" w:hAnsi="Verdana" w:cs="宋体"/>
          <w:color w:val="990000"/>
          <w:kern w:val="0"/>
          <w:szCs w:val="21"/>
        </w:rPr>
        <w:t xml:space="preserve">         &lt;</w:t>
      </w:r>
      <w:r w:rsidRPr="00546B94">
        <w:rPr>
          <w:rFonts w:ascii="Verdana" w:hAnsi="Verdana" w:cs="宋体"/>
          <w:color w:val="990000"/>
          <w:kern w:val="0"/>
          <w:szCs w:val="21"/>
        </w:rPr>
        <w:t xml:space="preserve"> </w:t>
      </w:r>
      <w:r>
        <w:rPr>
          <w:rFonts w:ascii="Verdana" w:hAnsi="Verdana" w:cs="宋体"/>
          <w:color w:val="990000"/>
          <w:kern w:val="0"/>
          <w:szCs w:val="21"/>
        </w:rPr>
        <w:t>result  error=</w:t>
      </w:r>
      <w:r w:rsidRPr="00786932">
        <w:rPr>
          <w:rFonts w:ascii="Verdana" w:hAnsi="Verdana" w:cs="宋体"/>
          <w:b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>“0”</w:t>
      </w:r>
      <w:r>
        <w:rPr>
          <w:rFonts w:ascii="Verdana" w:hAnsi="Verdana" w:cs="宋体"/>
          <w:color w:val="990000"/>
          <w:kern w:val="0"/>
          <w:szCs w:val="21"/>
        </w:rPr>
        <w:t xml:space="preserve"> &gt;</w:t>
      </w:r>
      <w:r w:rsidRPr="002E250C">
        <w:rPr>
          <w:rFonts w:ascii="Verdana" w:hAnsi="Verdana" w:cs="宋体"/>
          <w:b/>
          <w:kern w:val="0"/>
          <w:szCs w:val="21"/>
        </w:rPr>
        <w:t xml:space="preserve"> </w:t>
      </w:r>
      <w:r>
        <w:rPr>
          <w:rFonts w:ascii="Verdana" w:hAnsi="Verdana" w:cs="宋体"/>
          <w:b/>
          <w:kern w:val="0"/>
          <w:szCs w:val="21"/>
        </w:rPr>
        <w:t>XXX</w:t>
      </w:r>
      <w:r>
        <w:rPr>
          <w:rFonts w:ascii="Verdana" w:hAnsi="Verdana" w:cs="宋体"/>
          <w:color w:val="990000"/>
          <w:kern w:val="0"/>
          <w:szCs w:val="21"/>
        </w:rPr>
        <w:t>&lt;/result&gt;</w:t>
      </w:r>
    </w:p>
    <w:p w:rsidR="001B7321" w:rsidRPr="00A40DBB" w:rsidRDefault="001B7321" w:rsidP="00550952">
      <w:pPr>
        <w:widowControl/>
        <w:ind w:rightChars="12" w:right="25" w:hanging="240"/>
        <w:jc w:val="left"/>
        <w:rPr>
          <w:rFonts w:ascii="Verdana" w:hAnsi="Verdana" w:cs="宋体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>
        <w:rPr>
          <w:rFonts w:ascii="Verdana" w:hAnsi="Verdana" w:cs="宋体"/>
          <w:kern w:val="0"/>
          <w:szCs w:val="21"/>
        </w:rPr>
        <w:t xml:space="preserve">    </w:t>
      </w:r>
      <w:r w:rsidRPr="00E80DCF">
        <w:rPr>
          <w:rFonts w:ascii="Verdana" w:hAnsi="Verdana" w:cs="宋体"/>
          <w:color w:val="0000FF"/>
          <w:kern w:val="0"/>
          <w:szCs w:val="21"/>
        </w:rPr>
        <w:t>&lt;/</w:t>
      </w:r>
      <w:r w:rsidRPr="0019391A">
        <w:rPr>
          <w:rFonts w:ascii="Verdana" w:hAnsi="Verdana" w:cs="宋体"/>
          <w:color w:val="990000"/>
          <w:kern w:val="0"/>
          <w:szCs w:val="21"/>
        </w:rPr>
        <w:t xml:space="preserve"> </w:t>
      </w:r>
      <w:r w:rsidRPr="00445B1C">
        <w:rPr>
          <w:rFonts w:ascii="Verdana" w:hAnsi="Verdana" w:cs="宋体"/>
          <w:color w:val="990000"/>
          <w:kern w:val="0"/>
          <w:szCs w:val="21"/>
        </w:rPr>
        <w:t>realtime_qry</w:t>
      </w:r>
      <w:r w:rsidRPr="00E80DCF">
        <w:rPr>
          <w:rFonts w:ascii="Verdana" w:hAnsi="Verdana" w:cs="宋体"/>
          <w:color w:val="0000FF"/>
          <w:kern w:val="0"/>
          <w:szCs w:val="21"/>
        </w:rPr>
        <w:t xml:space="preserve"> &gt;</w:t>
      </w:r>
    </w:p>
    <w:p w:rsidR="001B7321" w:rsidRPr="006F4314" w:rsidRDefault="001B7321" w:rsidP="006F4314">
      <w:pPr>
        <w:widowControl/>
        <w:ind w:rightChars="12" w:right="25" w:hanging="240"/>
        <w:jc w:val="left"/>
        <w:rPr>
          <w:rFonts w:ascii="Verdana" w:hAnsi="Verdana" w:cs="宋体"/>
          <w:color w:val="0000FF"/>
          <w:kern w:val="0"/>
          <w:szCs w:val="21"/>
        </w:rPr>
      </w:pPr>
      <w:r w:rsidRPr="00A40DBB">
        <w:rPr>
          <w:rFonts w:ascii="Courier New" w:hAnsi="Courier New" w:cs="Courier New"/>
          <w:b/>
          <w:bCs/>
          <w:color w:val="FF0000"/>
          <w:kern w:val="0"/>
          <w:szCs w:val="21"/>
        </w:rPr>
        <w:t> </w:t>
      </w:r>
      <w:r w:rsidRPr="00A40DBB">
        <w:rPr>
          <w:rFonts w:ascii="Verdana" w:hAnsi="Verdana" w:cs="宋体"/>
          <w:kern w:val="0"/>
          <w:szCs w:val="21"/>
        </w:rPr>
        <w:t xml:space="preserve"> </w:t>
      </w:r>
      <w:r w:rsidRPr="00A40DBB">
        <w:rPr>
          <w:rFonts w:ascii="Verdana" w:hAnsi="Verdana" w:cs="宋体"/>
          <w:color w:val="0000FF"/>
          <w:kern w:val="0"/>
          <w:szCs w:val="21"/>
        </w:rPr>
        <w:t>&lt;/</w:t>
      </w:r>
      <w:r w:rsidRPr="00A40DBB">
        <w:rPr>
          <w:rFonts w:ascii="Verdana" w:hAnsi="Verdana" w:cs="宋体"/>
          <w:color w:val="990000"/>
          <w:kern w:val="0"/>
          <w:szCs w:val="21"/>
        </w:rPr>
        <w:t>root</w:t>
      </w:r>
      <w:r w:rsidRPr="00A40DBB">
        <w:rPr>
          <w:rFonts w:ascii="Verdana" w:hAnsi="Verdana" w:cs="宋体"/>
          <w:color w:val="0000FF"/>
          <w:kern w:val="0"/>
          <w:szCs w:val="21"/>
        </w:rPr>
        <w:t>&gt;</w:t>
      </w:r>
    </w:p>
    <w:sectPr w:rsidR="001B7321" w:rsidRPr="006F4314" w:rsidSect="009E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321" w:rsidRDefault="001B7321" w:rsidP="001D11B3">
      <w:r>
        <w:separator/>
      </w:r>
    </w:p>
  </w:endnote>
  <w:endnote w:type="continuationSeparator" w:id="0">
    <w:p w:rsidR="001B7321" w:rsidRDefault="001B7321" w:rsidP="001D1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321" w:rsidRDefault="001B7321" w:rsidP="001D11B3">
      <w:r>
        <w:separator/>
      </w:r>
    </w:p>
  </w:footnote>
  <w:footnote w:type="continuationSeparator" w:id="0">
    <w:p w:rsidR="001B7321" w:rsidRDefault="001B7321" w:rsidP="001D1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B81F2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B3E037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8EAC98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C0E9AB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FCBE8DE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4D0660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8A87D1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D8AB5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7DA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43CB89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411B"/>
    <w:rsid w:val="000041B0"/>
    <w:rsid w:val="00011D82"/>
    <w:rsid w:val="00017233"/>
    <w:rsid w:val="00022AED"/>
    <w:rsid w:val="00024603"/>
    <w:rsid w:val="0002503C"/>
    <w:rsid w:val="000258E4"/>
    <w:rsid w:val="00026D76"/>
    <w:rsid w:val="00030F22"/>
    <w:rsid w:val="00034774"/>
    <w:rsid w:val="0004651B"/>
    <w:rsid w:val="0005003F"/>
    <w:rsid w:val="00051712"/>
    <w:rsid w:val="000543B2"/>
    <w:rsid w:val="00055FC7"/>
    <w:rsid w:val="00062FA3"/>
    <w:rsid w:val="00064CFD"/>
    <w:rsid w:val="00065E6C"/>
    <w:rsid w:val="00066DC9"/>
    <w:rsid w:val="00066FFC"/>
    <w:rsid w:val="00070749"/>
    <w:rsid w:val="0007244B"/>
    <w:rsid w:val="000769A7"/>
    <w:rsid w:val="000778FB"/>
    <w:rsid w:val="00080620"/>
    <w:rsid w:val="00082625"/>
    <w:rsid w:val="00082853"/>
    <w:rsid w:val="00087013"/>
    <w:rsid w:val="000974B2"/>
    <w:rsid w:val="00097F6F"/>
    <w:rsid w:val="000A1752"/>
    <w:rsid w:val="000A4E0F"/>
    <w:rsid w:val="000A6B3E"/>
    <w:rsid w:val="000B4B2C"/>
    <w:rsid w:val="000B5825"/>
    <w:rsid w:val="000C6F4C"/>
    <w:rsid w:val="000D21AD"/>
    <w:rsid w:val="000D32CE"/>
    <w:rsid w:val="000E12E0"/>
    <w:rsid w:val="000E64FD"/>
    <w:rsid w:val="000F0C4F"/>
    <w:rsid w:val="00113122"/>
    <w:rsid w:val="00126DF8"/>
    <w:rsid w:val="00144DA8"/>
    <w:rsid w:val="0014700C"/>
    <w:rsid w:val="0015126B"/>
    <w:rsid w:val="00153D05"/>
    <w:rsid w:val="0017060E"/>
    <w:rsid w:val="00171AF1"/>
    <w:rsid w:val="0019391A"/>
    <w:rsid w:val="001A0269"/>
    <w:rsid w:val="001A1CA4"/>
    <w:rsid w:val="001B6717"/>
    <w:rsid w:val="001B7321"/>
    <w:rsid w:val="001C4E34"/>
    <w:rsid w:val="001C5AF4"/>
    <w:rsid w:val="001C762C"/>
    <w:rsid w:val="001D11B3"/>
    <w:rsid w:val="001E1832"/>
    <w:rsid w:val="001E3F4D"/>
    <w:rsid w:val="00200B91"/>
    <w:rsid w:val="00201F39"/>
    <w:rsid w:val="0020520B"/>
    <w:rsid w:val="002062BC"/>
    <w:rsid w:val="002131B0"/>
    <w:rsid w:val="002147C1"/>
    <w:rsid w:val="0022444A"/>
    <w:rsid w:val="0022457F"/>
    <w:rsid w:val="00231BC5"/>
    <w:rsid w:val="0023317C"/>
    <w:rsid w:val="0024225D"/>
    <w:rsid w:val="0024327D"/>
    <w:rsid w:val="0024394D"/>
    <w:rsid w:val="00253AFC"/>
    <w:rsid w:val="002540E5"/>
    <w:rsid w:val="00256006"/>
    <w:rsid w:val="00260A79"/>
    <w:rsid w:val="00262DF8"/>
    <w:rsid w:val="00273ECB"/>
    <w:rsid w:val="002740D0"/>
    <w:rsid w:val="00275481"/>
    <w:rsid w:val="00276354"/>
    <w:rsid w:val="002803D5"/>
    <w:rsid w:val="002818F9"/>
    <w:rsid w:val="002825A1"/>
    <w:rsid w:val="002876F0"/>
    <w:rsid w:val="0029103C"/>
    <w:rsid w:val="00293D98"/>
    <w:rsid w:val="002A3046"/>
    <w:rsid w:val="002A6660"/>
    <w:rsid w:val="002A682C"/>
    <w:rsid w:val="002B047C"/>
    <w:rsid w:val="002B0755"/>
    <w:rsid w:val="002B102E"/>
    <w:rsid w:val="002C1283"/>
    <w:rsid w:val="002C4C82"/>
    <w:rsid w:val="002D0C07"/>
    <w:rsid w:val="002D3150"/>
    <w:rsid w:val="002E18E8"/>
    <w:rsid w:val="002E250C"/>
    <w:rsid w:val="00303772"/>
    <w:rsid w:val="00310E25"/>
    <w:rsid w:val="003218CD"/>
    <w:rsid w:val="00345D19"/>
    <w:rsid w:val="003464FC"/>
    <w:rsid w:val="003468DE"/>
    <w:rsid w:val="003506CC"/>
    <w:rsid w:val="003572E9"/>
    <w:rsid w:val="00360937"/>
    <w:rsid w:val="0036380C"/>
    <w:rsid w:val="00365764"/>
    <w:rsid w:val="00371C07"/>
    <w:rsid w:val="003754DE"/>
    <w:rsid w:val="00376A5D"/>
    <w:rsid w:val="003778C4"/>
    <w:rsid w:val="003863A2"/>
    <w:rsid w:val="00396DA8"/>
    <w:rsid w:val="003A0184"/>
    <w:rsid w:val="003B7142"/>
    <w:rsid w:val="003D2217"/>
    <w:rsid w:val="003D3B42"/>
    <w:rsid w:val="003E3033"/>
    <w:rsid w:val="003E471F"/>
    <w:rsid w:val="003F4873"/>
    <w:rsid w:val="00400E93"/>
    <w:rsid w:val="00401611"/>
    <w:rsid w:val="00403C21"/>
    <w:rsid w:val="0040693E"/>
    <w:rsid w:val="00407085"/>
    <w:rsid w:val="0041041D"/>
    <w:rsid w:val="00414DF2"/>
    <w:rsid w:val="00414FE4"/>
    <w:rsid w:val="00415A1D"/>
    <w:rsid w:val="004177A9"/>
    <w:rsid w:val="0042713E"/>
    <w:rsid w:val="004300B6"/>
    <w:rsid w:val="00441091"/>
    <w:rsid w:val="00445600"/>
    <w:rsid w:val="00445B1C"/>
    <w:rsid w:val="0044752C"/>
    <w:rsid w:val="00456C26"/>
    <w:rsid w:val="00461FE4"/>
    <w:rsid w:val="004830E6"/>
    <w:rsid w:val="004834AC"/>
    <w:rsid w:val="00487399"/>
    <w:rsid w:val="004940E4"/>
    <w:rsid w:val="00497C58"/>
    <w:rsid w:val="004A34A8"/>
    <w:rsid w:val="004A6AEC"/>
    <w:rsid w:val="004B653F"/>
    <w:rsid w:val="004B76B9"/>
    <w:rsid w:val="004C17BD"/>
    <w:rsid w:val="004D0132"/>
    <w:rsid w:val="004D0F41"/>
    <w:rsid w:val="004D399A"/>
    <w:rsid w:val="004D3DF7"/>
    <w:rsid w:val="004E3CD4"/>
    <w:rsid w:val="004E79D2"/>
    <w:rsid w:val="004F00FB"/>
    <w:rsid w:val="004F2483"/>
    <w:rsid w:val="004F620E"/>
    <w:rsid w:val="004F786C"/>
    <w:rsid w:val="0050494D"/>
    <w:rsid w:val="00506157"/>
    <w:rsid w:val="00510A63"/>
    <w:rsid w:val="00511F65"/>
    <w:rsid w:val="0051547F"/>
    <w:rsid w:val="00521370"/>
    <w:rsid w:val="00521D03"/>
    <w:rsid w:val="0052327A"/>
    <w:rsid w:val="00524B31"/>
    <w:rsid w:val="00530667"/>
    <w:rsid w:val="00534C26"/>
    <w:rsid w:val="00546B94"/>
    <w:rsid w:val="005473F7"/>
    <w:rsid w:val="00547456"/>
    <w:rsid w:val="00550952"/>
    <w:rsid w:val="00553019"/>
    <w:rsid w:val="0055723B"/>
    <w:rsid w:val="00564342"/>
    <w:rsid w:val="00576133"/>
    <w:rsid w:val="00580473"/>
    <w:rsid w:val="00584B6F"/>
    <w:rsid w:val="0058697C"/>
    <w:rsid w:val="005917D0"/>
    <w:rsid w:val="00591E97"/>
    <w:rsid w:val="00592B06"/>
    <w:rsid w:val="00597410"/>
    <w:rsid w:val="005A0FB3"/>
    <w:rsid w:val="005B4AAD"/>
    <w:rsid w:val="005B4B78"/>
    <w:rsid w:val="005B6195"/>
    <w:rsid w:val="005C4B13"/>
    <w:rsid w:val="005E035C"/>
    <w:rsid w:val="005E1994"/>
    <w:rsid w:val="005E2A80"/>
    <w:rsid w:val="005E5A6C"/>
    <w:rsid w:val="005F372E"/>
    <w:rsid w:val="00601327"/>
    <w:rsid w:val="00601906"/>
    <w:rsid w:val="00602111"/>
    <w:rsid w:val="00602995"/>
    <w:rsid w:val="0060326E"/>
    <w:rsid w:val="006144EF"/>
    <w:rsid w:val="00625198"/>
    <w:rsid w:val="00625E7E"/>
    <w:rsid w:val="006271AE"/>
    <w:rsid w:val="006319F9"/>
    <w:rsid w:val="00640B4E"/>
    <w:rsid w:val="006425AF"/>
    <w:rsid w:val="0064689D"/>
    <w:rsid w:val="006503E9"/>
    <w:rsid w:val="00651D97"/>
    <w:rsid w:val="00652C44"/>
    <w:rsid w:val="00664D77"/>
    <w:rsid w:val="00675B09"/>
    <w:rsid w:val="00675C21"/>
    <w:rsid w:val="00676F4C"/>
    <w:rsid w:val="00681292"/>
    <w:rsid w:val="00682C34"/>
    <w:rsid w:val="00684461"/>
    <w:rsid w:val="006869F2"/>
    <w:rsid w:val="00687BBB"/>
    <w:rsid w:val="00687C70"/>
    <w:rsid w:val="006910FC"/>
    <w:rsid w:val="00696BB8"/>
    <w:rsid w:val="006B3693"/>
    <w:rsid w:val="006B4A03"/>
    <w:rsid w:val="006C2795"/>
    <w:rsid w:val="006C3D4C"/>
    <w:rsid w:val="006C750C"/>
    <w:rsid w:val="006D0FBB"/>
    <w:rsid w:val="006D360A"/>
    <w:rsid w:val="006D3FD1"/>
    <w:rsid w:val="006D48F1"/>
    <w:rsid w:val="006D562A"/>
    <w:rsid w:val="006D5F1B"/>
    <w:rsid w:val="006E3750"/>
    <w:rsid w:val="006E535A"/>
    <w:rsid w:val="006E726A"/>
    <w:rsid w:val="006F394C"/>
    <w:rsid w:val="006F4314"/>
    <w:rsid w:val="0070564F"/>
    <w:rsid w:val="0071007C"/>
    <w:rsid w:val="00711F69"/>
    <w:rsid w:val="0072507E"/>
    <w:rsid w:val="00725E3F"/>
    <w:rsid w:val="00726072"/>
    <w:rsid w:val="00734385"/>
    <w:rsid w:val="007404E1"/>
    <w:rsid w:val="00745BA0"/>
    <w:rsid w:val="00752931"/>
    <w:rsid w:val="007534B3"/>
    <w:rsid w:val="00754444"/>
    <w:rsid w:val="007553B1"/>
    <w:rsid w:val="007578B1"/>
    <w:rsid w:val="00763F75"/>
    <w:rsid w:val="00766120"/>
    <w:rsid w:val="00774896"/>
    <w:rsid w:val="007859E3"/>
    <w:rsid w:val="00786932"/>
    <w:rsid w:val="007926A2"/>
    <w:rsid w:val="0079293F"/>
    <w:rsid w:val="007976E5"/>
    <w:rsid w:val="007A69A8"/>
    <w:rsid w:val="007A7BF2"/>
    <w:rsid w:val="007B01DD"/>
    <w:rsid w:val="007B3082"/>
    <w:rsid w:val="007C29F5"/>
    <w:rsid w:val="007C6884"/>
    <w:rsid w:val="007C7561"/>
    <w:rsid w:val="007D69CE"/>
    <w:rsid w:val="007E1AC7"/>
    <w:rsid w:val="007E1DBF"/>
    <w:rsid w:val="007E646B"/>
    <w:rsid w:val="008002B8"/>
    <w:rsid w:val="0080331F"/>
    <w:rsid w:val="00803880"/>
    <w:rsid w:val="00815C37"/>
    <w:rsid w:val="008171BE"/>
    <w:rsid w:val="008250CA"/>
    <w:rsid w:val="00825321"/>
    <w:rsid w:val="00825383"/>
    <w:rsid w:val="0082621C"/>
    <w:rsid w:val="008302FC"/>
    <w:rsid w:val="008339CA"/>
    <w:rsid w:val="00836EE2"/>
    <w:rsid w:val="00843041"/>
    <w:rsid w:val="008462CC"/>
    <w:rsid w:val="00847F8A"/>
    <w:rsid w:val="008510BC"/>
    <w:rsid w:val="00852944"/>
    <w:rsid w:val="00857CC8"/>
    <w:rsid w:val="00860A92"/>
    <w:rsid w:val="008639F0"/>
    <w:rsid w:val="00866FB1"/>
    <w:rsid w:val="0086734C"/>
    <w:rsid w:val="00867F07"/>
    <w:rsid w:val="00877671"/>
    <w:rsid w:val="00881AF3"/>
    <w:rsid w:val="00885C64"/>
    <w:rsid w:val="00892241"/>
    <w:rsid w:val="008922C5"/>
    <w:rsid w:val="008933AB"/>
    <w:rsid w:val="00896E09"/>
    <w:rsid w:val="008A1693"/>
    <w:rsid w:val="008A5FF7"/>
    <w:rsid w:val="008B094F"/>
    <w:rsid w:val="008B478A"/>
    <w:rsid w:val="008B4A59"/>
    <w:rsid w:val="008C300B"/>
    <w:rsid w:val="008C3173"/>
    <w:rsid w:val="008C3BA2"/>
    <w:rsid w:val="008C6686"/>
    <w:rsid w:val="008C7358"/>
    <w:rsid w:val="008D7633"/>
    <w:rsid w:val="008E0E1C"/>
    <w:rsid w:val="008E1A11"/>
    <w:rsid w:val="008E3E1A"/>
    <w:rsid w:val="008E4978"/>
    <w:rsid w:val="008F1D3D"/>
    <w:rsid w:val="009026EC"/>
    <w:rsid w:val="0091071B"/>
    <w:rsid w:val="00911147"/>
    <w:rsid w:val="009238F3"/>
    <w:rsid w:val="0092425D"/>
    <w:rsid w:val="00925EC3"/>
    <w:rsid w:val="00926DA0"/>
    <w:rsid w:val="00932496"/>
    <w:rsid w:val="009347EB"/>
    <w:rsid w:val="00942707"/>
    <w:rsid w:val="009474A2"/>
    <w:rsid w:val="00952FF3"/>
    <w:rsid w:val="009559DB"/>
    <w:rsid w:val="0097451B"/>
    <w:rsid w:val="009A3807"/>
    <w:rsid w:val="009A5EAB"/>
    <w:rsid w:val="009A65C8"/>
    <w:rsid w:val="009A6A17"/>
    <w:rsid w:val="009A7F03"/>
    <w:rsid w:val="009C2F00"/>
    <w:rsid w:val="009C38D6"/>
    <w:rsid w:val="009D297E"/>
    <w:rsid w:val="009D76E8"/>
    <w:rsid w:val="009E1714"/>
    <w:rsid w:val="009E7DF5"/>
    <w:rsid w:val="009F2956"/>
    <w:rsid w:val="00A00788"/>
    <w:rsid w:val="00A0328F"/>
    <w:rsid w:val="00A0408B"/>
    <w:rsid w:val="00A06D64"/>
    <w:rsid w:val="00A1549F"/>
    <w:rsid w:val="00A17130"/>
    <w:rsid w:val="00A20735"/>
    <w:rsid w:val="00A2286F"/>
    <w:rsid w:val="00A25DA8"/>
    <w:rsid w:val="00A27971"/>
    <w:rsid w:val="00A27D5D"/>
    <w:rsid w:val="00A30FEE"/>
    <w:rsid w:val="00A359E6"/>
    <w:rsid w:val="00A36F02"/>
    <w:rsid w:val="00A40DBB"/>
    <w:rsid w:val="00A44331"/>
    <w:rsid w:val="00A45BA5"/>
    <w:rsid w:val="00A55EBB"/>
    <w:rsid w:val="00A57375"/>
    <w:rsid w:val="00A5763D"/>
    <w:rsid w:val="00A66356"/>
    <w:rsid w:val="00A724A5"/>
    <w:rsid w:val="00A730B2"/>
    <w:rsid w:val="00A74349"/>
    <w:rsid w:val="00A76282"/>
    <w:rsid w:val="00A76681"/>
    <w:rsid w:val="00A776A5"/>
    <w:rsid w:val="00AA16CC"/>
    <w:rsid w:val="00AA24A3"/>
    <w:rsid w:val="00AA468D"/>
    <w:rsid w:val="00AB1800"/>
    <w:rsid w:val="00AB7273"/>
    <w:rsid w:val="00AC121A"/>
    <w:rsid w:val="00AC40DF"/>
    <w:rsid w:val="00AC53BF"/>
    <w:rsid w:val="00AC5A3E"/>
    <w:rsid w:val="00AC645A"/>
    <w:rsid w:val="00AD68C7"/>
    <w:rsid w:val="00AE0DA5"/>
    <w:rsid w:val="00AE1F7D"/>
    <w:rsid w:val="00AE6254"/>
    <w:rsid w:val="00AF3D2E"/>
    <w:rsid w:val="00B071FF"/>
    <w:rsid w:val="00B20BAA"/>
    <w:rsid w:val="00B21C50"/>
    <w:rsid w:val="00B24D28"/>
    <w:rsid w:val="00B33FC3"/>
    <w:rsid w:val="00B370D8"/>
    <w:rsid w:val="00B371BA"/>
    <w:rsid w:val="00B50374"/>
    <w:rsid w:val="00B512FC"/>
    <w:rsid w:val="00B529F4"/>
    <w:rsid w:val="00B5432A"/>
    <w:rsid w:val="00B55087"/>
    <w:rsid w:val="00B616D7"/>
    <w:rsid w:val="00B624BB"/>
    <w:rsid w:val="00B63B3A"/>
    <w:rsid w:val="00B652A3"/>
    <w:rsid w:val="00B70614"/>
    <w:rsid w:val="00B71189"/>
    <w:rsid w:val="00B73928"/>
    <w:rsid w:val="00B77F99"/>
    <w:rsid w:val="00B8770C"/>
    <w:rsid w:val="00B977BD"/>
    <w:rsid w:val="00BA71DA"/>
    <w:rsid w:val="00BC090D"/>
    <w:rsid w:val="00BC2AC7"/>
    <w:rsid w:val="00BC69DF"/>
    <w:rsid w:val="00BD0B21"/>
    <w:rsid w:val="00BD3437"/>
    <w:rsid w:val="00BD5B5C"/>
    <w:rsid w:val="00BE0BA6"/>
    <w:rsid w:val="00BE5552"/>
    <w:rsid w:val="00BE5704"/>
    <w:rsid w:val="00BE69F4"/>
    <w:rsid w:val="00BF2422"/>
    <w:rsid w:val="00BF243D"/>
    <w:rsid w:val="00BF67C0"/>
    <w:rsid w:val="00BF6992"/>
    <w:rsid w:val="00C014A2"/>
    <w:rsid w:val="00C02E85"/>
    <w:rsid w:val="00C03FA0"/>
    <w:rsid w:val="00C06B65"/>
    <w:rsid w:val="00C16E27"/>
    <w:rsid w:val="00C30C17"/>
    <w:rsid w:val="00C32391"/>
    <w:rsid w:val="00C32AE0"/>
    <w:rsid w:val="00C40BAA"/>
    <w:rsid w:val="00C4317C"/>
    <w:rsid w:val="00C4584C"/>
    <w:rsid w:val="00C45864"/>
    <w:rsid w:val="00C45C65"/>
    <w:rsid w:val="00C513F8"/>
    <w:rsid w:val="00C51AAF"/>
    <w:rsid w:val="00C57D21"/>
    <w:rsid w:val="00C750FF"/>
    <w:rsid w:val="00C85070"/>
    <w:rsid w:val="00C87255"/>
    <w:rsid w:val="00CA355C"/>
    <w:rsid w:val="00CA60C5"/>
    <w:rsid w:val="00CB6E31"/>
    <w:rsid w:val="00CB743B"/>
    <w:rsid w:val="00CB7B39"/>
    <w:rsid w:val="00CC5D75"/>
    <w:rsid w:val="00CD2C3A"/>
    <w:rsid w:val="00CD680F"/>
    <w:rsid w:val="00CD7C68"/>
    <w:rsid w:val="00CE0CEA"/>
    <w:rsid w:val="00CE0EDE"/>
    <w:rsid w:val="00CE64E5"/>
    <w:rsid w:val="00CF5D66"/>
    <w:rsid w:val="00D000DA"/>
    <w:rsid w:val="00D05F90"/>
    <w:rsid w:val="00D07094"/>
    <w:rsid w:val="00D07339"/>
    <w:rsid w:val="00D107BB"/>
    <w:rsid w:val="00D10A6E"/>
    <w:rsid w:val="00D1171B"/>
    <w:rsid w:val="00D12EE6"/>
    <w:rsid w:val="00D16228"/>
    <w:rsid w:val="00D2171C"/>
    <w:rsid w:val="00D35DED"/>
    <w:rsid w:val="00D36DD1"/>
    <w:rsid w:val="00D43E71"/>
    <w:rsid w:val="00D50687"/>
    <w:rsid w:val="00D535EE"/>
    <w:rsid w:val="00D56EE3"/>
    <w:rsid w:val="00D75873"/>
    <w:rsid w:val="00D82C0A"/>
    <w:rsid w:val="00D83974"/>
    <w:rsid w:val="00D86A69"/>
    <w:rsid w:val="00D877F4"/>
    <w:rsid w:val="00D9153C"/>
    <w:rsid w:val="00D92B5E"/>
    <w:rsid w:val="00D93DFA"/>
    <w:rsid w:val="00D96BE2"/>
    <w:rsid w:val="00DA2C72"/>
    <w:rsid w:val="00DA639C"/>
    <w:rsid w:val="00DA6DD6"/>
    <w:rsid w:val="00DB40C6"/>
    <w:rsid w:val="00DB5373"/>
    <w:rsid w:val="00DB7189"/>
    <w:rsid w:val="00DC1672"/>
    <w:rsid w:val="00DC1A61"/>
    <w:rsid w:val="00DC21DF"/>
    <w:rsid w:val="00DC411B"/>
    <w:rsid w:val="00DE0D8A"/>
    <w:rsid w:val="00DF32F8"/>
    <w:rsid w:val="00DF7D88"/>
    <w:rsid w:val="00E062AC"/>
    <w:rsid w:val="00E110BF"/>
    <w:rsid w:val="00E20272"/>
    <w:rsid w:val="00E22D52"/>
    <w:rsid w:val="00E22DAD"/>
    <w:rsid w:val="00E23687"/>
    <w:rsid w:val="00E239E1"/>
    <w:rsid w:val="00E27962"/>
    <w:rsid w:val="00E34CCB"/>
    <w:rsid w:val="00E36A51"/>
    <w:rsid w:val="00E40D52"/>
    <w:rsid w:val="00E43923"/>
    <w:rsid w:val="00E53911"/>
    <w:rsid w:val="00E53A0D"/>
    <w:rsid w:val="00E5585F"/>
    <w:rsid w:val="00E605FE"/>
    <w:rsid w:val="00E61098"/>
    <w:rsid w:val="00E61DC5"/>
    <w:rsid w:val="00E63E0D"/>
    <w:rsid w:val="00E65B83"/>
    <w:rsid w:val="00E77C5A"/>
    <w:rsid w:val="00E80AB5"/>
    <w:rsid w:val="00E80DCF"/>
    <w:rsid w:val="00E82162"/>
    <w:rsid w:val="00E86D1C"/>
    <w:rsid w:val="00E87BA2"/>
    <w:rsid w:val="00E93996"/>
    <w:rsid w:val="00E96A1A"/>
    <w:rsid w:val="00EA0E99"/>
    <w:rsid w:val="00EA1229"/>
    <w:rsid w:val="00EC2953"/>
    <w:rsid w:val="00EC307C"/>
    <w:rsid w:val="00EC532A"/>
    <w:rsid w:val="00ED376B"/>
    <w:rsid w:val="00ED3D4A"/>
    <w:rsid w:val="00EE2CE4"/>
    <w:rsid w:val="00EF2B31"/>
    <w:rsid w:val="00F01EA9"/>
    <w:rsid w:val="00F03426"/>
    <w:rsid w:val="00F17790"/>
    <w:rsid w:val="00F20AD0"/>
    <w:rsid w:val="00F22F4D"/>
    <w:rsid w:val="00F24604"/>
    <w:rsid w:val="00F2595F"/>
    <w:rsid w:val="00F25EFF"/>
    <w:rsid w:val="00F30D63"/>
    <w:rsid w:val="00F3225B"/>
    <w:rsid w:val="00F32B45"/>
    <w:rsid w:val="00F428C1"/>
    <w:rsid w:val="00F62B2D"/>
    <w:rsid w:val="00F7498A"/>
    <w:rsid w:val="00F849C6"/>
    <w:rsid w:val="00F92409"/>
    <w:rsid w:val="00F957CA"/>
    <w:rsid w:val="00FA0970"/>
    <w:rsid w:val="00FA1549"/>
    <w:rsid w:val="00FA1CFB"/>
    <w:rsid w:val="00FA2A48"/>
    <w:rsid w:val="00FA3D40"/>
    <w:rsid w:val="00FA5A04"/>
    <w:rsid w:val="00FB3226"/>
    <w:rsid w:val="00FB3FFB"/>
    <w:rsid w:val="00FC029B"/>
    <w:rsid w:val="00FC7F41"/>
    <w:rsid w:val="00FD12B2"/>
    <w:rsid w:val="00FE488B"/>
    <w:rsid w:val="00FE779E"/>
    <w:rsid w:val="00FF50C7"/>
    <w:rsid w:val="00FF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78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uiPriority w:val="99"/>
    <w:rsid w:val="00EF2B3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Default">
    <w:name w:val="Default"/>
    <w:uiPriority w:val="99"/>
    <w:rsid w:val="00DB7189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D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D11B3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D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D11B3"/>
    <w:rPr>
      <w:rFonts w:ascii="Times New Roman" w:eastAsia="宋体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8E497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863A2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0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1477</TotalTime>
  <Pages>9</Pages>
  <Words>1255</Words>
  <Characters>7156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微软用户</cp:lastModifiedBy>
  <cp:revision>541</cp:revision>
  <dcterms:created xsi:type="dcterms:W3CDTF">2013-05-28T06:24:00Z</dcterms:created>
  <dcterms:modified xsi:type="dcterms:W3CDTF">2013-08-30T02:09:00Z</dcterms:modified>
</cp:coreProperties>
</file>